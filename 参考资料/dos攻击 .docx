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A11BF1" w14:textId="77777777" w:rsidR="00A02641" w:rsidRPr="00A02641" w:rsidRDefault="00A02641" w:rsidP="00A02641">
      <w:pPr>
        <w:widowControl/>
        <w:shd w:val="clear" w:color="auto" w:fill="FFFFFF"/>
        <w:ind w:left="720" w:right="150"/>
        <w:jc w:val="left"/>
        <w:outlineLvl w:val="0"/>
        <w:rPr>
          <w:rFonts w:ascii="Arial" w:eastAsia="Times New Roman" w:hAnsi="Arial" w:cs="Arial"/>
          <w:color w:val="333333"/>
          <w:kern w:val="36"/>
          <w:sz w:val="51"/>
          <w:szCs w:val="51"/>
          <w:vertAlign w:val="subscript"/>
        </w:rPr>
      </w:pPr>
      <w:r w:rsidRPr="00A02641">
        <w:rPr>
          <w:rFonts w:ascii="Arial" w:eastAsia="Times New Roman" w:hAnsi="Arial" w:cs="Arial"/>
          <w:color w:val="333333"/>
          <w:kern w:val="36"/>
          <w:sz w:val="51"/>
          <w:szCs w:val="51"/>
          <w:vertAlign w:val="subscript"/>
        </w:rPr>
        <w:t>dos</w:t>
      </w:r>
      <w:r w:rsidRPr="00A02641">
        <w:rPr>
          <w:rFonts w:ascii="MS Mincho" w:eastAsia="MS Mincho" w:hAnsi="MS Mincho" w:cs="MS Mincho"/>
          <w:color w:val="333333"/>
          <w:kern w:val="36"/>
          <w:sz w:val="51"/>
          <w:szCs w:val="51"/>
          <w:vertAlign w:val="subscript"/>
        </w:rPr>
        <w:t>攻</w:t>
      </w:r>
      <w:r w:rsidRPr="00A02641">
        <w:rPr>
          <w:rFonts w:ascii="SimSun" w:eastAsia="SimSun" w:hAnsi="SimSun" w:cs="SimSun"/>
          <w:color w:val="333333"/>
          <w:kern w:val="36"/>
          <w:sz w:val="51"/>
          <w:szCs w:val="51"/>
          <w:vertAlign w:val="subscript"/>
        </w:rPr>
        <w:t>击</w:t>
      </w:r>
    </w:p>
    <w:p w14:paraId="02B9A61A" w14:textId="77777777" w:rsidR="00A02641" w:rsidRPr="00A02641" w:rsidRDefault="00A02641" w:rsidP="00A02641">
      <w:pPr>
        <w:widowControl/>
        <w:shd w:val="clear" w:color="auto" w:fill="FFFFFF"/>
        <w:ind w:left="720"/>
        <w:jc w:val="left"/>
        <w:rPr>
          <w:rFonts w:ascii="Arial" w:eastAsia="Times New Roman" w:hAnsi="Arial" w:cs="Arial"/>
          <w:color w:val="333333"/>
          <w:kern w:val="0"/>
          <w:sz w:val="18"/>
          <w:szCs w:val="18"/>
        </w:rPr>
      </w:pPr>
      <w:r w:rsidRPr="00A02641">
        <w:rPr>
          <w:rFonts w:ascii="Arial" w:eastAsia="Times New Roman" w:hAnsi="Arial" w:cs="Arial"/>
          <w:color w:val="333333"/>
          <w:kern w:val="0"/>
          <w:sz w:val="18"/>
          <w:szCs w:val="18"/>
        </w:rPr>
        <w:t> </w:t>
      </w:r>
      <w:hyperlink r:id="rId5" w:tgtFrame="_blank" w:tooltip="锁定" w:history="1">
        <w:r w:rsidRPr="00A02641">
          <w:rPr>
            <w:rFonts w:ascii="SimSun" w:eastAsia="SimSun" w:hAnsi="SimSun" w:cs="SimSun"/>
            <w:color w:val="A0A0A0"/>
            <w:kern w:val="0"/>
            <w:sz w:val="18"/>
            <w:szCs w:val="18"/>
            <w:u w:val="single"/>
          </w:rPr>
          <w:t>锁定</w:t>
        </w:r>
      </w:hyperlink>
    </w:p>
    <w:p w14:paraId="2725D3BE" w14:textId="77777777" w:rsidR="00A02641" w:rsidRPr="00A02641" w:rsidRDefault="00A02641" w:rsidP="00A02641">
      <w:pPr>
        <w:widowControl/>
        <w:jc w:val="left"/>
        <w:rPr>
          <w:rFonts w:ascii="Arial" w:eastAsia="Times New Roman" w:hAnsi="Arial" w:cs="Arial"/>
          <w:color w:val="666666"/>
          <w:kern w:val="0"/>
          <w:sz w:val="18"/>
          <w:szCs w:val="18"/>
        </w:rPr>
      </w:pPr>
      <w:r w:rsidRPr="00A02641">
        <w:rPr>
          <w:rFonts w:ascii="MS Mincho" w:eastAsia="MS Mincho" w:hAnsi="MS Mincho" w:cs="MS Mincho"/>
          <w:color w:val="666666"/>
          <w:kern w:val="0"/>
          <w:sz w:val="18"/>
          <w:szCs w:val="18"/>
        </w:rPr>
        <w:t>本</w:t>
      </w:r>
      <w:r w:rsidRPr="00A02641">
        <w:rPr>
          <w:rFonts w:ascii="SimSun" w:eastAsia="SimSun" w:hAnsi="SimSun" w:cs="SimSun"/>
          <w:color w:val="666666"/>
          <w:kern w:val="0"/>
          <w:sz w:val="18"/>
          <w:szCs w:val="18"/>
        </w:rPr>
        <w:t>词</w:t>
      </w:r>
      <w:r w:rsidRPr="00A02641">
        <w:rPr>
          <w:rFonts w:ascii="MS Mincho" w:eastAsia="MS Mincho" w:hAnsi="MS Mincho" w:cs="MS Mincho"/>
          <w:color w:val="666666"/>
          <w:kern w:val="0"/>
          <w:sz w:val="18"/>
          <w:szCs w:val="18"/>
        </w:rPr>
        <w:t>条由</w:t>
      </w:r>
      <w:hyperlink r:id="rId6" w:tgtFrame="_blank" w:history="1">
        <w:r w:rsidRPr="00A02641">
          <w:rPr>
            <w:rFonts w:ascii="Arial" w:eastAsia="Times New Roman" w:hAnsi="Arial" w:cs="Arial"/>
            <w:color w:val="136EC2"/>
            <w:kern w:val="0"/>
            <w:sz w:val="18"/>
            <w:szCs w:val="18"/>
            <w:u w:val="single"/>
          </w:rPr>
          <w:t>“</w:t>
        </w:r>
        <w:r w:rsidRPr="00A02641">
          <w:rPr>
            <w:rFonts w:ascii="MS Mincho" w:eastAsia="MS Mincho" w:hAnsi="MS Mincho" w:cs="MS Mincho"/>
            <w:color w:val="136EC2"/>
            <w:kern w:val="0"/>
            <w:sz w:val="18"/>
            <w:szCs w:val="18"/>
            <w:u w:val="single"/>
          </w:rPr>
          <w:t>科普中国</w:t>
        </w:r>
        <w:r w:rsidRPr="00A02641">
          <w:rPr>
            <w:rFonts w:ascii="Arial" w:eastAsia="Times New Roman" w:hAnsi="Arial" w:cs="Arial"/>
            <w:color w:val="136EC2"/>
            <w:kern w:val="0"/>
            <w:sz w:val="18"/>
            <w:szCs w:val="18"/>
            <w:u w:val="single"/>
          </w:rPr>
          <w:t>”</w:t>
        </w:r>
        <w:r w:rsidRPr="00A02641">
          <w:rPr>
            <w:rFonts w:ascii="MS Mincho" w:eastAsia="MS Mincho" w:hAnsi="MS Mincho" w:cs="MS Mincho"/>
            <w:color w:val="136EC2"/>
            <w:kern w:val="0"/>
            <w:sz w:val="18"/>
            <w:szCs w:val="18"/>
            <w:u w:val="single"/>
          </w:rPr>
          <w:t>百科科学</w:t>
        </w:r>
        <w:r w:rsidRPr="00A02641">
          <w:rPr>
            <w:rFonts w:ascii="SimSun" w:eastAsia="SimSun" w:hAnsi="SimSun" w:cs="SimSun"/>
            <w:color w:val="136EC2"/>
            <w:kern w:val="0"/>
            <w:sz w:val="18"/>
            <w:szCs w:val="18"/>
            <w:u w:val="single"/>
          </w:rPr>
          <w:t>词</w:t>
        </w:r>
        <w:r w:rsidRPr="00A02641">
          <w:rPr>
            <w:rFonts w:ascii="MS Mincho" w:eastAsia="MS Mincho" w:hAnsi="MS Mincho" w:cs="MS Mincho"/>
            <w:color w:val="136EC2"/>
            <w:kern w:val="0"/>
            <w:sz w:val="18"/>
            <w:szCs w:val="18"/>
            <w:u w:val="single"/>
          </w:rPr>
          <w:t>条</w:t>
        </w:r>
        <w:r w:rsidRPr="00A02641">
          <w:rPr>
            <w:rFonts w:ascii="SimSun" w:eastAsia="SimSun" w:hAnsi="SimSun" w:cs="SimSun"/>
            <w:color w:val="136EC2"/>
            <w:kern w:val="0"/>
            <w:sz w:val="18"/>
            <w:szCs w:val="18"/>
            <w:u w:val="single"/>
          </w:rPr>
          <w:t>编</w:t>
        </w:r>
        <w:r w:rsidRPr="00A02641">
          <w:rPr>
            <w:rFonts w:ascii="MS Mincho" w:eastAsia="MS Mincho" w:hAnsi="MS Mincho" w:cs="MS Mincho"/>
            <w:color w:val="136EC2"/>
            <w:kern w:val="0"/>
            <w:sz w:val="18"/>
            <w:szCs w:val="18"/>
            <w:u w:val="single"/>
          </w:rPr>
          <w:t>写与</w:t>
        </w:r>
        <w:r w:rsidRPr="00A02641">
          <w:rPr>
            <w:rFonts w:ascii="SimSun" w:eastAsia="SimSun" w:hAnsi="SimSun" w:cs="SimSun"/>
            <w:color w:val="136EC2"/>
            <w:kern w:val="0"/>
            <w:sz w:val="18"/>
            <w:szCs w:val="18"/>
            <w:u w:val="single"/>
          </w:rPr>
          <w:t>应</w:t>
        </w:r>
        <w:r w:rsidRPr="00A02641">
          <w:rPr>
            <w:rFonts w:ascii="MS Mincho" w:eastAsia="MS Mincho" w:hAnsi="MS Mincho" w:cs="MS Mincho"/>
            <w:color w:val="136EC2"/>
            <w:kern w:val="0"/>
            <w:sz w:val="18"/>
            <w:szCs w:val="18"/>
            <w:u w:val="single"/>
          </w:rPr>
          <w:t>用工作</w:t>
        </w:r>
        <w:r w:rsidRPr="00A02641">
          <w:rPr>
            <w:rFonts w:ascii="SimSun" w:eastAsia="SimSun" w:hAnsi="SimSun" w:cs="SimSun"/>
            <w:color w:val="136EC2"/>
            <w:kern w:val="0"/>
            <w:sz w:val="18"/>
            <w:szCs w:val="18"/>
            <w:u w:val="single"/>
          </w:rPr>
          <w:t>项</w:t>
        </w:r>
        <w:r w:rsidRPr="00A02641">
          <w:rPr>
            <w:rFonts w:ascii="MS Mincho" w:eastAsia="MS Mincho" w:hAnsi="MS Mincho" w:cs="MS Mincho"/>
            <w:color w:val="136EC2"/>
            <w:kern w:val="0"/>
            <w:sz w:val="18"/>
            <w:szCs w:val="18"/>
            <w:u w:val="single"/>
          </w:rPr>
          <w:t>目</w:t>
        </w:r>
      </w:hyperlink>
      <w:r w:rsidRPr="00A02641">
        <w:rPr>
          <w:rFonts w:ascii="Arial" w:eastAsia="Times New Roman" w:hAnsi="Arial" w:cs="Arial"/>
          <w:color w:val="666666"/>
          <w:kern w:val="0"/>
          <w:sz w:val="18"/>
          <w:szCs w:val="18"/>
        </w:rPr>
        <w:t> </w:t>
      </w:r>
      <w:r w:rsidRPr="00A02641">
        <w:rPr>
          <w:rFonts w:ascii="SimSun" w:eastAsia="SimSun" w:hAnsi="SimSun" w:cs="SimSun"/>
          <w:color w:val="666666"/>
          <w:kern w:val="0"/>
          <w:sz w:val="18"/>
          <w:szCs w:val="18"/>
        </w:rPr>
        <w:t>审核</w:t>
      </w:r>
      <w:r w:rsidRPr="00A02641">
        <w:rPr>
          <w:rFonts w:ascii="Arial" w:eastAsia="Times New Roman" w:hAnsi="Arial" w:cs="Arial"/>
          <w:color w:val="666666"/>
          <w:kern w:val="0"/>
          <w:sz w:val="18"/>
          <w:szCs w:val="18"/>
        </w:rPr>
        <w:t xml:space="preserve"> </w:t>
      </w:r>
      <w:r w:rsidRPr="00A02641">
        <w:rPr>
          <w:rFonts w:ascii="MS Mincho" w:eastAsia="MS Mincho" w:hAnsi="MS Mincho" w:cs="MS Mincho"/>
          <w:color w:val="666666"/>
          <w:kern w:val="0"/>
          <w:sz w:val="18"/>
          <w:szCs w:val="18"/>
        </w:rPr>
        <w:t>。</w:t>
      </w:r>
    </w:p>
    <w:p w14:paraId="7138DE83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DoS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是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Denial of Service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简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称，即拒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绝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，造成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DoS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被称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DoS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，其目的是使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算机或网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络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无法提供正常的服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。最常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见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DoS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有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算机网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络带宽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连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通性攻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  <w:r w:rsidRPr="00A02641">
        <w:rPr>
          <w:rFonts w:ascii="Arial" w:eastAsia="Times New Roman" w:hAnsi="Arial" w:cs="Arial"/>
          <w:color w:val="3366CC"/>
          <w:kern w:val="0"/>
          <w:sz w:val="18"/>
          <w:szCs w:val="18"/>
          <w:vertAlign w:val="superscript"/>
        </w:rPr>
        <w:t> [1]</w:t>
      </w:r>
      <w:r w:rsidRPr="00A02641">
        <w:rPr>
          <w:rFonts w:ascii="Arial" w:eastAsia="Times New Roman" w:hAnsi="Arial" w:cs="Arial"/>
          <w:color w:val="136EC2"/>
          <w:kern w:val="0"/>
          <w:sz w:val="2"/>
          <w:szCs w:val="2"/>
        </w:rPr>
        <w:t> </w:t>
      </w:r>
    </w:p>
    <w:p w14:paraId="2DBD4B2A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DoS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是指故意的攻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网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络协议实现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的缺陷或直接通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过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野蛮手段残忍地耗尽被攻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击对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象的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资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源，目的是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让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目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标计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算机或网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络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无法提供正常的服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或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资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源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访问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，使目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标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统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统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停止响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应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甚至崩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溃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，而在此攻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中并不包括侵入目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标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器或目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标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网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络设备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些服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务资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源包括网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络带宽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，文件系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统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空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间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容量，开放的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程或者允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许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连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接。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种攻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会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导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致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资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源的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匮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乏，无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论计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算机的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处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理速度多快、内存容量多大、网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络带宽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的速度多快都无法避免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种攻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击带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来的后果。</w:t>
      </w:r>
      <w:r w:rsidRPr="00A02641">
        <w:rPr>
          <w:rFonts w:ascii="Arial" w:eastAsia="Times New Roman" w:hAnsi="Arial" w:cs="Arial"/>
          <w:color w:val="3366CC"/>
          <w:kern w:val="0"/>
          <w:sz w:val="18"/>
          <w:szCs w:val="18"/>
          <w:vertAlign w:val="superscript"/>
        </w:rPr>
        <w:t> [1]</w:t>
      </w:r>
      <w:r w:rsidRPr="00A02641">
        <w:rPr>
          <w:rFonts w:ascii="Arial" w:eastAsia="Times New Roman" w:hAnsi="Arial" w:cs="Arial"/>
          <w:color w:val="136EC2"/>
          <w:kern w:val="0"/>
          <w:sz w:val="2"/>
          <w:szCs w:val="2"/>
        </w:rPr>
        <w:t> </w:t>
      </w:r>
    </w:p>
    <w:p w14:paraId="51F96299" w14:textId="77777777" w:rsidR="00A02641" w:rsidRPr="00A02641" w:rsidRDefault="00A02641" w:rsidP="00A02641">
      <w:pPr>
        <w:widowControl/>
        <w:shd w:val="clear" w:color="auto" w:fill="FFFFFF"/>
        <w:spacing w:line="390" w:lineRule="atLeast"/>
        <w:jc w:val="left"/>
        <w:rPr>
          <w:rFonts w:ascii="Arial" w:eastAsia="Times New Roman" w:hAnsi="Arial" w:cs="Arial"/>
          <w:b/>
          <w:bCs/>
          <w:color w:val="999999"/>
          <w:kern w:val="0"/>
          <w:sz w:val="18"/>
          <w:szCs w:val="18"/>
        </w:rPr>
      </w:pPr>
      <w:r w:rsidRPr="00A02641">
        <w:rPr>
          <w:rFonts w:ascii="MS Mincho" w:eastAsia="MS Mincho" w:hAnsi="MS Mincho" w:cs="MS Mincho"/>
          <w:b/>
          <w:bCs/>
          <w:color w:val="999999"/>
          <w:kern w:val="0"/>
          <w:sz w:val="18"/>
          <w:szCs w:val="18"/>
        </w:rPr>
        <w:t>中文名</w:t>
      </w:r>
    </w:p>
    <w:p w14:paraId="67486757" w14:textId="77777777" w:rsidR="00A02641" w:rsidRPr="00A02641" w:rsidRDefault="00A02641" w:rsidP="00A02641">
      <w:pPr>
        <w:widowControl/>
        <w:shd w:val="clear" w:color="auto" w:fill="FFFFFF"/>
        <w:wordWrap w:val="0"/>
        <w:spacing w:line="390" w:lineRule="atLeast"/>
        <w:ind w:left="720"/>
        <w:jc w:val="left"/>
        <w:rPr>
          <w:rFonts w:ascii="Arial" w:eastAsia="Times New Roman" w:hAnsi="Arial" w:cs="Arial"/>
          <w:color w:val="333333"/>
          <w:kern w:val="0"/>
          <w:sz w:val="18"/>
          <w:szCs w:val="18"/>
        </w:rPr>
      </w:pPr>
      <w:r w:rsidRPr="00A02641">
        <w:rPr>
          <w:rFonts w:ascii="Arial" w:eastAsia="Times New Roman" w:hAnsi="Arial" w:cs="Arial"/>
          <w:color w:val="333333"/>
          <w:kern w:val="0"/>
          <w:sz w:val="18"/>
          <w:szCs w:val="18"/>
        </w:rPr>
        <w:t>dos</w:t>
      </w:r>
      <w:r w:rsidRPr="00A02641">
        <w:rPr>
          <w:rFonts w:ascii="MS Mincho" w:eastAsia="MS Mincho" w:hAnsi="MS Mincho" w:cs="MS Mincho"/>
          <w:color w:val="333333"/>
          <w:kern w:val="0"/>
          <w:sz w:val="18"/>
          <w:szCs w:val="18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18"/>
          <w:szCs w:val="18"/>
        </w:rPr>
        <w:t>击</w:t>
      </w:r>
    </w:p>
    <w:p w14:paraId="5FB153B0" w14:textId="77777777" w:rsidR="00A02641" w:rsidRPr="00A02641" w:rsidRDefault="00A02641" w:rsidP="00A02641">
      <w:pPr>
        <w:widowControl/>
        <w:shd w:val="clear" w:color="auto" w:fill="FFFFFF"/>
        <w:spacing w:line="390" w:lineRule="atLeast"/>
        <w:jc w:val="left"/>
        <w:rPr>
          <w:rFonts w:ascii="Arial" w:eastAsia="Times New Roman" w:hAnsi="Arial" w:cs="Arial"/>
          <w:b/>
          <w:bCs/>
          <w:color w:val="999999"/>
          <w:kern w:val="0"/>
          <w:sz w:val="18"/>
          <w:szCs w:val="18"/>
        </w:rPr>
      </w:pPr>
      <w:r w:rsidRPr="00A02641">
        <w:rPr>
          <w:rFonts w:ascii="MS Mincho" w:eastAsia="MS Mincho" w:hAnsi="MS Mincho" w:cs="MS Mincho"/>
          <w:b/>
          <w:bCs/>
          <w:color w:val="999999"/>
          <w:kern w:val="0"/>
          <w:sz w:val="18"/>
          <w:szCs w:val="18"/>
        </w:rPr>
        <w:t>外文名</w:t>
      </w:r>
    </w:p>
    <w:p w14:paraId="30E47409" w14:textId="77777777" w:rsidR="00A02641" w:rsidRPr="00A02641" w:rsidRDefault="00A02641" w:rsidP="00A02641">
      <w:pPr>
        <w:widowControl/>
        <w:shd w:val="clear" w:color="auto" w:fill="FFFFFF"/>
        <w:wordWrap w:val="0"/>
        <w:spacing w:line="390" w:lineRule="atLeast"/>
        <w:ind w:left="720"/>
        <w:jc w:val="left"/>
        <w:rPr>
          <w:rFonts w:ascii="Arial" w:eastAsia="Times New Roman" w:hAnsi="Arial" w:cs="Arial"/>
          <w:color w:val="333333"/>
          <w:kern w:val="0"/>
          <w:sz w:val="18"/>
          <w:szCs w:val="18"/>
        </w:rPr>
      </w:pPr>
      <w:r w:rsidRPr="00A02641">
        <w:rPr>
          <w:rFonts w:ascii="Arial" w:eastAsia="Times New Roman" w:hAnsi="Arial" w:cs="Arial"/>
          <w:color w:val="333333"/>
          <w:kern w:val="0"/>
          <w:sz w:val="18"/>
          <w:szCs w:val="18"/>
        </w:rPr>
        <w:t>Denial of Service</w:t>
      </w:r>
    </w:p>
    <w:p w14:paraId="474442BA" w14:textId="77777777" w:rsidR="00A02641" w:rsidRPr="00A02641" w:rsidRDefault="00A02641" w:rsidP="00A02641">
      <w:pPr>
        <w:widowControl/>
        <w:shd w:val="clear" w:color="auto" w:fill="FFFFFF"/>
        <w:spacing w:line="390" w:lineRule="atLeast"/>
        <w:jc w:val="left"/>
        <w:rPr>
          <w:rFonts w:ascii="Arial" w:eastAsia="Times New Roman" w:hAnsi="Arial" w:cs="Arial"/>
          <w:b/>
          <w:bCs/>
          <w:color w:val="999999"/>
          <w:kern w:val="0"/>
          <w:sz w:val="18"/>
          <w:szCs w:val="18"/>
        </w:rPr>
      </w:pPr>
      <w:r w:rsidRPr="00A02641">
        <w:rPr>
          <w:rFonts w:ascii="MS Mincho" w:eastAsia="MS Mincho" w:hAnsi="MS Mincho" w:cs="MS Mincho"/>
          <w:b/>
          <w:bCs/>
          <w:color w:val="999999"/>
          <w:kern w:val="0"/>
          <w:sz w:val="18"/>
          <w:szCs w:val="18"/>
        </w:rPr>
        <w:t>含</w:t>
      </w:r>
      <w:r w:rsidRPr="00A02641">
        <w:rPr>
          <w:rFonts w:ascii="Arial" w:eastAsia="Times New Roman" w:hAnsi="Arial" w:cs="Arial"/>
          <w:b/>
          <w:bCs/>
          <w:color w:val="999999"/>
          <w:kern w:val="0"/>
          <w:sz w:val="18"/>
          <w:szCs w:val="18"/>
        </w:rPr>
        <w:t>    </w:t>
      </w:r>
      <w:r w:rsidRPr="00A02641">
        <w:rPr>
          <w:rFonts w:ascii="SimSun" w:eastAsia="SimSun" w:hAnsi="SimSun" w:cs="SimSun"/>
          <w:b/>
          <w:bCs/>
          <w:color w:val="999999"/>
          <w:kern w:val="0"/>
          <w:sz w:val="18"/>
          <w:szCs w:val="18"/>
        </w:rPr>
        <w:t>义</w:t>
      </w:r>
    </w:p>
    <w:p w14:paraId="20C0C206" w14:textId="77777777" w:rsidR="00A02641" w:rsidRPr="00A02641" w:rsidRDefault="00A02641" w:rsidP="00A02641">
      <w:pPr>
        <w:widowControl/>
        <w:shd w:val="clear" w:color="auto" w:fill="FFFFFF"/>
        <w:wordWrap w:val="0"/>
        <w:spacing w:line="390" w:lineRule="atLeast"/>
        <w:ind w:left="720"/>
        <w:jc w:val="left"/>
        <w:rPr>
          <w:rFonts w:ascii="Arial" w:eastAsia="Times New Roman" w:hAnsi="Arial" w:cs="Arial"/>
          <w:color w:val="333333"/>
          <w:kern w:val="0"/>
          <w:sz w:val="18"/>
          <w:szCs w:val="18"/>
        </w:rPr>
      </w:pPr>
      <w:r w:rsidRPr="00A02641">
        <w:rPr>
          <w:rFonts w:ascii="MS Mincho" w:eastAsia="MS Mincho" w:hAnsi="MS Mincho" w:cs="MS Mincho"/>
          <w:color w:val="333333"/>
          <w:kern w:val="0"/>
          <w:sz w:val="18"/>
          <w:szCs w:val="18"/>
        </w:rPr>
        <w:t>拒</w:t>
      </w:r>
      <w:r w:rsidRPr="00A02641">
        <w:rPr>
          <w:rFonts w:ascii="SimSun" w:eastAsia="SimSun" w:hAnsi="SimSun" w:cs="SimSun"/>
          <w:color w:val="333333"/>
          <w:kern w:val="0"/>
          <w:sz w:val="18"/>
          <w:szCs w:val="18"/>
        </w:rPr>
        <w:t>绝</w:t>
      </w:r>
      <w:r w:rsidRPr="00A02641">
        <w:rPr>
          <w:rFonts w:ascii="MS Mincho" w:eastAsia="MS Mincho" w:hAnsi="MS Mincho" w:cs="MS Mincho"/>
          <w:color w:val="333333"/>
          <w:kern w:val="0"/>
          <w:sz w:val="18"/>
          <w:szCs w:val="18"/>
        </w:rPr>
        <w:t>服</w:t>
      </w:r>
      <w:r w:rsidRPr="00A02641">
        <w:rPr>
          <w:rFonts w:ascii="SimSun" w:eastAsia="SimSun" w:hAnsi="SimSun" w:cs="SimSun"/>
          <w:color w:val="333333"/>
          <w:kern w:val="0"/>
          <w:sz w:val="18"/>
          <w:szCs w:val="18"/>
        </w:rPr>
        <w:t>务</w:t>
      </w:r>
    </w:p>
    <w:p w14:paraId="1DE01B9A" w14:textId="77777777" w:rsidR="00A02641" w:rsidRPr="00A02641" w:rsidRDefault="00A02641" w:rsidP="00A02641">
      <w:pPr>
        <w:widowControl/>
        <w:shd w:val="clear" w:color="auto" w:fill="FFFFFF"/>
        <w:spacing w:line="390" w:lineRule="atLeast"/>
        <w:jc w:val="left"/>
        <w:rPr>
          <w:rFonts w:ascii="Arial" w:eastAsia="Times New Roman" w:hAnsi="Arial" w:cs="Arial"/>
          <w:b/>
          <w:bCs/>
          <w:color w:val="999999"/>
          <w:kern w:val="0"/>
          <w:sz w:val="18"/>
          <w:szCs w:val="18"/>
        </w:rPr>
      </w:pPr>
      <w:r w:rsidRPr="00A02641">
        <w:rPr>
          <w:rFonts w:ascii="MS Mincho" w:eastAsia="MS Mincho" w:hAnsi="MS Mincho" w:cs="MS Mincho"/>
          <w:b/>
          <w:bCs/>
          <w:color w:val="999999"/>
          <w:kern w:val="0"/>
          <w:sz w:val="18"/>
          <w:szCs w:val="18"/>
        </w:rPr>
        <w:t>目</w:t>
      </w:r>
      <w:r w:rsidRPr="00A02641">
        <w:rPr>
          <w:rFonts w:ascii="Arial" w:eastAsia="Times New Roman" w:hAnsi="Arial" w:cs="Arial"/>
          <w:b/>
          <w:bCs/>
          <w:color w:val="999999"/>
          <w:kern w:val="0"/>
          <w:sz w:val="18"/>
          <w:szCs w:val="18"/>
        </w:rPr>
        <w:t>    </w:t>
      </w:r>
      <w:r w:rsidRPr="00A02641">
        <w:rPr>
          <w:rFonts w:ascii="MS Mincho" w:eastAsia="MS Mincho" w:hAnsi="MS Mincho" w:cs="MS Mincho"/>
          <w:b/>
          <w:bCs/>
          <w:color w:val="999999"/>
          <w:kern w:val="0"/>
          <w:sz w:val="18"/>
          <w:szCs w:val="18"/>
        </w:rPr>
        <w:t>的</w:t>
      </w:r>
    </w:p>
    <w:p w14:paraId="398F97FF" w14:textId="77777777" w:rsidR="00A02641" w:rsidRPr="00A02641" w:rsidRDefault="00A02641" w:rsidP="00A02641">
      <w:pPr>
        <w:widowControl/>
        <w:shd w:val="clear" w:color="auto" w:fill="FFFFFF"/>
        <w:wordWrap w:val="0"/>
        <w:spacing w:line="390" w:lineRule="atLeast"/>
        <w:ind w:left="720"/>
        <w:jc w:val="left"/>
        <w:rPr>
          <w:rFonts w:ascii="Arial" w:eastAsia="Times New Roman" w:hAnsi="Arial" w:cs="Arial"/>
          <w:color w:val="333333"/>
          <w:kern w:val="0"/>
          <w:sz w:val="18"/>
          <w:szCs w:val="18"/>
        </w:rPr>
      </w:pPr>
      <w:r w:rsidRPr="00A02641">
        <w:rPr>
          <w:rFonts w:ascii="MS Mincho" w:eastAsia="MS Mincho" w:hAnsi="MS Mincho" w:cs="MS Mincho"/>
          <w:color w:val="333333"/>
          <w:kern w:val="0"/>
          <w:sz w:val="18"/>
          <w:szCs w:val="18"/>
        </w:rPr>
        <w:t>使</w:t>
      </w:r>
      <w:r w:rsidRPr="00A02641">
        <w:rPr>
          <w:rFonts w:ascii="SimSun" w:eastAsia="SimSun" w:hAnsi="SimSun" w:cs="SimSun"/>
          <w:color w:val="333333"/>
          <w:kern w:val="0"/>
          <w:sz w:val="18"/>
          <w:szCs w:val="18"/>
        </w:rPr>
        <w:t>计</w:t>
      </w:r>
      <w:r w:rsidRPr="00A02641">
        <w:rPr>
          <w:rFonts w:ascii="MS Mincho" w:eastAsia="MS Mincho" w:hAnsi="MS Mincho" w:cs="MS Mincho"/>
          <w:color w:val="333333"/>
          <w:kern w:val="0"/>
          <w:sz w:val="18"/>
          <w:szCs w:val="18"/>
        </w:rPr>
        <w:t>算机或网</w:t>
      </w:r>
      <w:r w:rsidRPr="00A02641">
        <w:rPr>
          <w:rFonts w:ascii="SimSun" w:eastAsia="SimSun" w:hAnsi="SimSun" w:cs="SimSun"/>
          <w:color w:val="333333"/>
          <w:kern w:val="0"/>
          <w:sz w:val="18"/>
          <w:szCs w:val="18"/>
        </w:rPr>
        <w:t>络</w:t>
      </w:r>
      <w:r w:rsidRPr="00A02641">
        <w:rPr>
          <w:rFonts w:ascii="MS Mincho" w:eastAsia="MS Mincho" w:hAnsi="MS Mincho" w:cs="MS Mincho"/>
          <w:color w:val="333333"/>
          <w:kern w:val="0"/>
          <w:sz w:val="18"/>
          <w:szCs w:val="18"/>
        </w:rPr>
        <w:t>无法提供正常服</w:t>
      </w:r>
      <w:r w:rsidRPr="00A02641">
        <w:rPr>
          <w:rFonts w:ascii="SimSun" w:eastAsia="SimSun" w:hAnsi="SimSun" w:cs="SimSun"/>
          <w:color w:val="333333"/>
          <w:kern w:val="0"/>
          <w:sz w:val="18"/>
          <w:szCs w:val="18"/>
        </w:rPr>
        <w:t>务</w:t>
      </w:r>
    </w:p>
    <w:p w14:paraId="54C6DC30" w14:textId="77777777" w:rsidR="00A02641" w:rsidRPr="00A02641" w:rsidRDefault="00A02641" w:rsidP="00A02641">
      <w:pPr>
        <w:widowControl/>
        <w:shd w:val="clear" w:color="auto" w:fill="FFFFFF"/>
        <w:spacing w:line="390" w:lineRule="atLeast"/>
        <w:jc w:val="left"/>
        <w:rPr>
          <w:rFonts w:ascii="Arial" w:eastAsia="Times New Roman" w:hAnsi="Arial" w:cs="Arial"/>
          <w:b/>
          <w:bCs/>
          <w:color w:val="999999"/>
          <w:kern w:val="0"/>
          <w:sz w:val="18"/>
          <w:szCs w:val="18"/>
        </w:rPr>
      </w:pPr>
      <w:r w:rsidRPr="00A02641">
        <w:rPr>
          <w:rFonts w:ascii="MS Mincho" w:eastAsia="MS Mincho" w:hAnsi="MS Mincho" w:cs="MS Mincho"/>
          <w:b/>
          <w:bCs/>
          <w:color w:val="999999"/>
          <w:kern w:val="0"/>
          <w:sz w:val="18"/>
          <w:szCs w:val="18"/>
        </w:rPr>
        <w:t>例</w:t>
      </w:r>
      <w:r w:rsidRPr="00A02641">
        <w:rPr>
          <w:rFonts w:ascii="Arial" w:eastAsia="Times New Roman" w:hAnsi="Arial" w:cs="Arial"/>
          <w:b/>
          <w:bCs/>
          <w:color w:val="999999"/>
          <w:kern w:val="0"/>
          <w:sz w:val="18"/>
          <w:szCs w:val="18"/>
        </w:rPr>
        <w:t>    </w:t>
      </w:r>
      <w:r w:rsidRPr="00A02641">
        <w:rPr>
          <w:rFonts w:ascii="MS Mincho" w:eastAsia="MS Mincho" w:hAnsi="MS Mincho" w:cs="MS Mincho"/>
          <w:b/>
          <w:bCs/>
          <w:color w:val="999999"/>
          <w:kern w:val="0"/>
          <w:sz w:val="18"/>
          <w:szCs w:val="18"/>
        </w:rPr>
        <w:t>子</w:t>
      </w:r>
    </w:p>
    <w:p w14:paraId="6BFA135F" w14:textId="77777777" w:rsidR="00A02641" w:rsidRPr="00A02641" w:rsidRDefault="00A02641" w:rsidP="00A02641">
      <w:pPr>
        <w:widowControl/>
        <w:shd w:val="clear" w:color="auto" w:fill="FFFFFF"/>
        <w:wordWrap w:val="0"/>
        <w:spacing w:line="390" w:lineRule="atLeast"/>
        <w:ind w:left="720"/>
        <w:jc w:val="left"/>
        <w:rPr>
          <w:rFonts w:ascii="Arial" w:eastAsia="Times New Roman" w:hAnsi="Arial" w:cs="Arial"/>
          <w:color w:val="333333"/>
          <w:kern w:val="0"/>
          <w:sz w:val="18"/>
          <w:szCs w:val="18"/>
        </w:rPr>
      </w:pPr>
      <w:r w:rsidRPr="00A02641">
        <w:rPr>
          <w:rFonts w:ascii="SimSun" w:eastAsia="SimSun" w:hAnsi="SimSun" w:cs="SimSun"/>
          <w:color w:val="333333"/>
          <w:kern w:val="0"/>
          <w:sz w:val="18"/>
          <w:szCs w:val="18"/>
        </w:rPr>
        <w:t>计算机网络带宽攻击和连通性攻击</w:t>
      </w:r>
    </w:p>
    <w:p w14:paraId="73C61FF7" w14:textId="77777777" w:rsidR="00A02641" w:rsidRPr="00A02641" w:rsidRDefault="00A02641" w:rsidP="00A02641">
      <w:pPr>
        <w:widowControl/>
        <w:shd w:val="clear" w:color="auto" w:fill="FBFBFB"/>
        <w:spacing w:line="720" w:lineRule="atLeast"/>
        <w:ind w:left="300"/>
        <w:jc w:val="center"/>
        <w:outlineLvl w:val="1"/>
        <w:rPr>
          <w:rFonts w:ascii="Arial" w:eastAsia="Times New Roman" w:hAnsi="Arial" w:cs="Arial"/>
          <w:color w:val="333333"/>
          <w:kern w:val="0"/>
          <w:sz w:val="27"/>
          <w:szCs w:val="27"/>
        </w:rPr>
      </w:pPr>
      <w:r w:rsidRPr="00A02641">
        <w:rPr>
          <w:rFonts w:ascii="MS Mincho" w:eastAsia="MS Mincho" w:hAnsi="MS Mincho" w:cs="MS Mincho"/>
          <w:color w:val="333333"/>
          <w:kern w:val="0"/>
          <w:sz w:val="27"/>
          <w:szCs w:val="27"/>
        </w:rPr>
        <w:t>目</w:t>
      </w:r>
      <w:r w:rsidRPr="00A02641">
        <w:rPr>
          <w:rFonts w:ascii="SimSun" w:eastAsia="SimSun" w:hAnsi="SimSun" w:cs="SimSun"/>
          <w:color w:val="333333"/>
          <w:kern w:val="0"/>
          <w:sz w:val="27"/>
          <w:szCs w:val="27"/>
        </w:rPr>
        <w:t>录</w:t>
      </w:r>
    </w:p>
    <w:p w14:paraId="12C53BB2" w14:textId="77777777" w:rsidR="00A02641" w:rsidRPr="00A02641" w:rsidRDefault="00A02641" w:rsidP="00A02641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Arial" w:eastAsia="Times New Roman" w:hAnsi="Arial" w:cs="Arial"/>
          <w:color w:val="333333"/>
          <w:kern w:val="0"/>
          <w:sz w:val="18"/>
          <w:szCs w:val="18"/>
        </w:rPr>
      </w:pPr>
      <w:r w:rsidRPr="00A02641">
        <w:rPr>
          <w:rFonts w:ascii="Arial" w:eastAsia="Times New Roman" w:hAnsi="Arial" w:cs="Arial"/>
          <w:color w:val="63A0DF"/>
          <w:kern w:val="0"/>
        </w:rPr>
        <w:t>1</w:t>
      </w:r>
      <w:r w:rsidRPr="00A02641">
        <w:rPr>
          <w:rFonts w:ascii="Arial" w:eastAsia="Times New Roman" w:hAnsi="Arial" w:cs="Arial"/>
          <w:color w:val="333333"/>
          <w:kern w:val="0"/>
          <w:sz w:val="18"/>
          <w:szCs w:val="18"/>
        </w:rPr>
        <w:t> </w:t>
      </w:r>
      <w:hyperlink r:id="rId7" w:anchor="1" w:history="1">
        <w:r w:rsidRPr="00A02641">
          <w:rPr>
            <w:rFonts w:ascii="SimSun" w:eastAsia="SimSun" w:hAnsi="SimSun" w:cs="SimSun"/>
            <w:color w:val="136EC2"/>
            <w:kern w:val="0"/>
            <w:u w:val="single"/>
            <w:shd w:val="clear" w:color="auto" w:fill="FFFFFF"/>
          </w:rPr>
          <w:t>综述</w:t>
        </w:r>
      </w:hyperlink>
    </w:p>
    <w:p w14:paraId="338FE3F9" w14:textId="77777777" w:rsidR="00A02641" w:rsidRPr="00A02641" w:rsidRDefault="00A02641" w:rsidP="00A02641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0"/>
        <w:jc w:val="left"/>
        <w:rPr>
          <w:rFonts w:ascii="Arial" w:eastAsia="Times New Roman" w:hAnsi="Arial" w:cs="Arial"/>
          <w:color w:val="333333"/>
          <w:kern w:val="0"/>
          <w:sz w:val="18"/>
          <w:szCs w:val="18"/>
        </w:rPr>
      </w:pPr>
      <w:r w:rsidRPr="00A02641">
        <w:rPr>
          <w:rFonts w:ascii="Arial" w:eastAsia="Times New Roman" w:hAnsi="Arial" w:cs="Arial"/>
          <w:color w:val="CCCCCC"/>
          <w:kern w:val="0"/>
          <w:sz w:val="18"/>
          <w:szCs w:val="18"/>
        </w:rPr>
        <w:t>▪</w:t>
      </w:r>
      <w:r w:rsidRPr="00A02641">
        <w:rPr>
          <w:rFonts w:ascii="Arial" w:eastAsia="Times New Roman" w:hAnsi="Arial" w:cs="Arial"/>
          <w:color w:val="333333"/>
          <w:kern w:val="0"/>
          <w:sz w:val="18"/>
          <w:szCs w:val="18"/>
        </w:rPr>
        <w:t> </w:t>
      </w:r>
      <w:hyperlink r:id="rId8" w:anchor="1_1" w:history="1">
        <w:r w:rsidRPr="00A02641">
          <w:rPr>
            <w:rFonts w:ascii="MS Mincho" w:eastAsia="MS Mincho" w:hAnsi="MS Mincho" w:cs="MS Mincho"/>
            <w:color w:val="333333"/>
            <w:kern w:val="0"/>
            <w:sz w:val="18"/>
            <w:szCs w:val="18"/>
            <w:u w:val="single"/>
          </w:rPr>
          <w:t>概念理解</w:t>
        </w:r>
      </w:hyperlink>
    </w:p>
    <w:p w14:paraId="322985CC" w14:textId="77777777" w:rsidR="00A02641" w:rsidRPr="00A02641" w:rsidRDefault="00A02641" w:rsidP="00A02641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0"/>
        <w:jc w:val="left"/>
        <w:rPr>
          <w:rFonts w:ascii="Arial" w:eastAsia="Times New Roman" w:hAnsi="Arial" w:cs="Arial"/>
          <w:color w:val="333333"/>
          <w:kern w:val="0"/>
          <w:sz w:val="18"/>
          <w:szCs w:val="18"/>
        </w:rPr>
      </w:pPr>
      <w:r w:rsidRPr="00A02641">
        <w:rPr>
          <w:rFonts w:ascii="Arial" w:eastAsia="Times New Roman" w:hAnsi="Arial" w:cs="Arial"/>
          <w:color w:val="CCCCCC"/>
          <w:kern w:val="0"/>
          <w:sz w:val="18"/>
          <w:szCs w:val="18"/>
        </w:rPr>
        <w:t>▪</w:t>
      </w:r>
      <w:r w:rsidRPr="00A02641">
        <w:rPr>
          <w:rFonts w:ascii="Arial" w:eastAsia="Times New Roman" w:hAnsi="Arial" w:cs="Arial"/>
          <w:color w:val="333333"/>
          <w:kern w:val="0"/>
          <w:sz w:val="18"/>
          <w:szCs w:val="18"/>
        </w:rPr>
        <w:t> </w:t>
      </w:r>
      <w:hyperlink r:id="rId9" w:anchor="1_2" w:history="1">
        <w:r w:rsidRPr="00A02641">
          <w:rPr>
            <w:rFonts w:ascii="MS Mincho" w:eastAsia="MS Mincho" w:hAnsi="MS Mincho" w:cs="MS Mincho"/>
            <w:color w:val="333333"/>
            <w:kern w:val="0"/>
            <w:sz w:val="18"/>
            <w:szCs w:val="18"/>
            <w:u w:val="single"/>
          </w:rPr>
          <w:t>攻</w:t>
        </w:r>
        <w:r w:rsidRPr="00A02641">
          <w:rPr>
            <w:rFonts w:ascii="SimSun" w:eastAsia="SimSun" w:hAnsi="SimSun" w:cs="SimSun"/>
            <w:color w:val="333333"/>
            <w:kern w:val="0"/>
            <w:sz w:val="18"/>
            <w:szCs w:val="18"/>
            <w:u w:val="single"/>
          </w:rPr>
          <w:t>击</w:t>
        </w:r>
        <w:r w:rsidRPr="00A02641">
          <w:rPr>
            <w:rFonts w:ascii="MS Mincho" w:eastAsia="MS Mincho" w:hAnsi="MS Mincho" w:cs="MS Mincho"/>
            <w:color w:val="333333"/>
            <w:kern w:val="0"/>
            <w:sz w:val="18"/>
            <w:szCs w:val="18"/>
            <w:u w:val="single"/>
          </w:rPr>
          <w:t>流程</w:t>
        </w:r>
      </w:hyperlink>
    </w:p>
    <w:p w14:paraId="7DFEC1BE" w14:textId="77777777" w:rsidR="00A02641" w:rsidRPr="00A02641" w:rsidRDefault="00A02641" w:rsidP="00A02641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0"/>
        <w:jc w:val="left"/>
        <w:rPr>
          <w:rFonts w:ascii="Arial" w:eastAsia="Times New Roman" w:hAnsi="Arial" w:cs="Arial"/>
          <w:color w:val="333333"/>
          <w:kern w:val="0"/>
          <w:sz w:val="18"/>
          <w:szCs w:val="18"/>
        </w:rPr>
      </w:pPr>
      <w:r w:rsidRPr="00A02641">
        <w:rPr>
          <w:rFonts w:ascii="Arial" w:eastAsia="Times New Roman" w:hAnsi="Arial" w:cs="Arial"/>
          <w:color w:val="CCCCCC"/>
          <w:kern w:val="0"/>
          <w:sz w:val="18"/>
          <w:szCs w:val="18"/>
        </w:rPr>
        <w:t>▪</w:t>
      </w:r>
      <w:r w:rsidRPr="00A02641">
        <w:rPr>
          <w:rFonts w:ascii="Arial" w:eastAsia="Times New Roman" w:hAnsi="Arial" w:cs="Arial"/>
          <w:color w:val="333333"/>
          <w:kern w:val="0"/>
          <w:sz w:val="18"/>
          <w:szCs w:val="18"/>
        </w:rPr>
        <w:t> </w:t>
      </w:r>
      <w:hyperlink r:id="rId10" w:anchor="1_3" w:history="1">
        <w:r w:rsidRPr="00A02641">
          <w:rPr>
            <w:rFonts w:ascii="MS Mincho" w:eastAsia="MS Mincho" w:hAnsi="MS Mincho" w:cs="MS Mincho"/>
            <w:color w:val="333333"/>
            <w:kern w:val="0"/>
            <w:sz w:val="18"/>
            <w:szCs w:val="18"/>
            <w:u w:val="single"/>
          </w:rPr>
          <w:t>攻</w:t>
        </w:r>
        <w:r w:rsidRPr="00A02641">
          <w:rPr>
            <w:rFonts w:ascii="SimSun" w:eastAsia="SimSun" w:hAnsi="SimSun" w:cs="SimSun"/>
            <w:color w:val="333333"/>
            <w:kern w:val="0"/>
            <w:sz w:val="18"/>
            <w:szCs w:val="18"/>
            <w:u w:val="single"/>
          </w:rPr>
          <w:t>击</w:t>
        </w:r>
        <w:r w:rsidRPr="00A02641">
          <w:rPr>
            <w:rFonts w:ascii="MS Mincho" w:eastAsia="MS Mincho" w:hAnsi="MS Mincho" w:cs="MS Mincho"/>
            <w:color w:val="333333"/>
            <w:kern w:val="0"/>
            <w:sz w:val="18"/>
            <w:szCs w:val="18"/>
            <w:u w:val="single"/>
          </w:rPr>
          <w:t>手段</w:t>
        </w:r>
      </w:hyperlink>
    </w:p>
    <w:p w14:paraId="315B7FAC" w14:textId="77777777" w:rsidR="00A02641" w:rsidRPr="00A02641" w:rsidRDefault="00A02641" w:rsidP="00A02641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0"/>
        <w:jc w:val="left"/>
        <w:rPr>
          <w:rFonts w:ascii="Arial" w:eastAsia="Times New Roman" w:hAnsi="Arial" w:cs="Arial"/>
          <w:color w:val="333333"/>
          <w:kern w:val="0"/>
          <w:sz w:val="18"/>
          <w:szCs w:val="18"/>
        </w:rPr>
      </w:pPr>
      <w:r w:rsidRPr="00A02641">
        <w:rPr>
          <w:rFonts w:ascii="Arial" w:eastAsia="Times New Roman" w:hAnsi="Arial" w:cs="Arial"/>
          <w:color w:val="CCCCCC"/>
          <w:kern w:val="0"/>
          <w:sz w:val="18"/>
          <w:szCs w:val="18"/>
        </w:rPr>
        <w:t>▪</w:t>
      </w:r>
      <w:r w:rsidRPr="00A02641">
        <w:rPr>
          <w:rFonts w:ascii="Arial" w:eastAsia="Times New Roman" w:hAnsi="Arial" w:cs="Arial"/>
          <w:color w:val="333333"/>
          <w:kern w:val="0"/>
          <w:sz w:val="18"/>
          <w:szCs w:val="18"/>
        </w:rPr>
        <w:t> </w:t>
      </w:r>
      <w:hyperlink r:id="rId11" w:anchor="1_4" w:history="1">
        <w:r w:rsidRPr="00A02641">
          <w:rPr>
            <w:rFonts w:ascii="MS Mincho" w:eastAsia="MS Mincho" w:hAnsi="MS Mincho" w:cs="MS Mincho"/>
            <w:color w:val="333333"/>
            <w:kern w:val="0"/>
            <w:sz w:val="18"/>
            <w:szCs w:val="18"/>
            <w:u w:val="single"/>
          </w:rPr>
          <w:t>攻</w:t>
        </w:r>
        <w:r w:rsidRPr="00A02641">
          <w:rPr>
            <w:rFonts w:ascii="SimSun" w:eastAsia="SimSun" w:hAnsi="SimSun" w:cs="SimSun"/>
            <w:color w:val="333333"/>
            <w:kern w:val="0"/>
            <w:sz w:val="18"/>
            <w:szCs w:val="18"/>
            <w:u w:val="single"/>
          </w:rPr>
          <w:t>击</w:t>
        </w:r>
        <w:r w:rsidRPr="00A02641">
          <w:rPr>
            <w:rFonts w:ascii="MS Mincho" w:eastAsia="MS Mincho" w:hAnsi="MS Mincho" w:cs="MS Mincho"/>
            <w:color w:val="333333"/>
            <w:kern w:val="0"/>
            <w:sz w:val="18"/>
            <w:szCs w:val="18"/>
            <w:u w:val="single"/>
          </w:rPr>
          <w:t>方法</w:t>
        </w:r>
      </w:hyperlink>
    </w:p>
    <w:p w14:paraId="1E3DC7D2" w14:textId="77777777" w:rsidR="00A02641" w:rsidRPr="00A02641" w:rsidRDefault="00A02641" w:rsidP="00A02641">
      <w:pPr>
        <w:widowControl/>
        <w:numPr>
          <w:ilvl w:val="0"/>
          <w:numId w:val="2"/>
        </w:numPr>
        <w:pBdr>
          <w:left w:val="single" w:sz="6" w:space="0" w:color="F5F5F5"/>
        </w:pBdr>
        <w:shd w:val="clear" w:color="auto" w:fill="FFFFFF"/>
        <w:spacing w:line="315" w:lineRule="atLeast"/>
        <w:ind w:left="0"/>
        <w:jc w:val="left"/>
        <w:rPr>
          <w:rFonts w:ascii="Arial" w:eastAsia="Times New Roman" w:hAnsi="Arial" w:cs="Arial"/>
          <w:color w:val="333333"/>
          <w:kern w:val="0"/>
          <w:sz w:val="18"/>
          <w:szCs w:val="18"/>
        </w:rPr>
      </w:pPr>
      <w:r w:rsidRPr="00A02641">
        <w:rPr>
          <w:rFonts w:ascii="Arial" w:eastAsia="Times New Roman" w:hAnsi="Arial" w:cs="Arial"/>
          <w:color w:val="CCCCCC"/>
          <w:kern w:val="0"/>
          <w:sz w:val="18"/>
          <w:szCs w:val="18"/>
        </w:rPr>
        <w:t>▪</w:t>
      </w:r>
      <w:r w:rsidRPr="00A02641">
        <w:rPr>
          <w:rFonts w:ascii="Arial" w:eastAsia="Times New Roman" w:hAnsi="Arial" w:cs="Arial"/>
          <w:color w:val="333333"/>
          <w:kern w:val="0"/>
          <w:sz w:val="18"/>
          <w:szCs w:val="18"/>
        </w:rPr>
        <w:t> </w:t>
      </w:r>
      <w:hyperlink r:id="rId12" w:anchor="1_5" w:history="1">
        <w:r w:rsidRPr="00A02641">
          <w:rPr>
            <w:rFonts w:ascii="MS Mincho" w:eastAsia="MS Mincho" w:hAnsi="MS Mincho" w:cs="MS Mincho"/>
            <w:color w:val="333333"/>
            <w:kern w:val="0"/>
            <w:sz w:val="18"/>
            <w:szCs w:val="18"/>
            <w:u w:val="single"/>
          </w:rPr>
          <w:t>攻</w:t>
        </w:r>
        <w:r w:rsidRPr="00A02641">
          <w:rPr>
            <w:rFonts w:ascii="SimSun" w:eastAsia="SimSun" w:hAnsi="SimSun" w:cs="SimSun"/>
            <w:color w:val="333333"/>
            <w:kern w:val="0"/>
            <w:sz w:val="18"/>
            <w:szCs w:val="18"/>
            <w:u w:val="single"/>
          </w:rPr>
          <w:t>击</w:t>
        </w:r>
        <w:r w:rsidRPr="00A02641">
          <w:rPr>
            <w:rFonts w:ascii="MS Mincho" w:eastAsia="MS Mincho" w:hAnsi="MS Mincho" w:cs="MS Mincho"/>
            <w:color w:val="333333"/>
            <w:kern w:val="0"/>
            <w:sz w:val="18"/>
            <w:szCs w:val="18"/>
            <w:u w:val="single"/>
          </w:rPr>
          <w:t>程序</w:t>
        </w:r>
      </w:hyperlink>
    </w:p>
    <w:p w14:paraId="43279111" w14:textId="77777777" w:rsidR="00A02641" w:rsidRPr="00A02641" w:rsidRDefault="00A02641" w:rsidP="00A02641">
      <w:pPr>
        <w:widowControl/>
        <w:numPr>
          <w:ilvl w:val="0"/>
          <w:numId w:val="2"/>
        </w:numPr>
        <w:pBdr>
          <w:left w:val="single" w:sz="6" w:space="0" w:color="F5F5F5"/>
        </w:pBdr>
        <w:shd w:val="clear" w:color="auto" w:fill="FFFFFF"/>
        <w:spacing w:line="420" w:lineRule="atLeast"/>
        <w:ind w:left="0"/>
        <w:jc w:val="left"/>
        <w:rPr>
          <w:rFonts w:ascii="Arial" w:eastAsia="Times New Roman" w:hAnsi="Arial" w:cs="Arial"/>
          <w:color w:val="333333"/>
          <w:kern w:val="0"/>
          <w:sz w:val="18"/>
          <w:szCs w:val="18"/>
        </w:rPr>
      </w:pPr>
      <w:r w:rsidRPr="00A02641">
        <w:rPr>
          <w:rFonts w:ascii="Arial" w:eastAsia="Times New Roman" w:hAnsi="Arial" w:cs="Arial"/>
          <w:color w:val="63A0DF"/>
          <w:kern w:val="0"/>
        </w:rPr>
        <w:t>2</w:t>
      </w:r>
      <w:r w:rsidRPr="00A02641">
        <w:rPr>
          <w:rFonts w:ascii="Arial" w:eastAsia="Times New Roman" w:hAnsi="Arial" w:cs="Arial"/>
          <w:color w:val="333333"/>
          <w:kern w:val="0"/>
          <w:sz w:val="18"/>
          <w:szCs w:val="18"/>
        </w:rPr>
        <w:t> </w:t>
      </w:r>
      <w:hyperlink r:id="rId13" w:anchor="2" w:history="1">
        <w:r w:rsidRPr="00A02641">
          <w:rPr>
            <w:rFonts w:ascii="MS Mincho" w:eastAsia="MS Mincho" w:hAnsi="MS Mincho" w:cs="MS Mincho"/>
            <w:color w:val="136EC2"/>
            <w:kern w:val="0"/>
            <w:u w:val="single"/>
            <w:shd w:val="clear" w:color="auto" w:fill="FFFFFF"/>
          </w:rPr>
          <w:t>防范</w:t>
        </w:r>
      </w:hyperlink>
    </w:p>
    <w:p w14:paraId="5FF5017B" w14:textId="77777777" w:rsidR="00A02641" w:rsidRPr="00A02641" w:rsidRDefault="00A02641" w:rsidP="00A02641">
      <w:pPr>
        <w:widowControl/>
        <w:numPr>
          <w:ilvl w:val="0"/>
          <w:numId w:val="2"/>
        </w:numPr>
        <w:pBdr>
          <w:left w:val="single" w:sz="6" w:space="0" w:color="F5F5F5"/>
        </w:pBdr>
        <w:shd w:val="clear" w:color="auto" w:fill="FFFFFF"/>
        <w:spacing w:line="315" w:lineRule="atLeast"/>
        <w:ind w:left="0"/>
        <w:jc w:val="left"/>
        <w:rPr>
          <w:rFonts w:ascii="Arial" w:eastAsia="Times New Roman" w:hAnsi="Arial" w:cs="Arial"/>
          <w:color w:val="333333"/>
          <w:kern w:val="0"/>
          <w:sz w:val="18"/>
          <w:szCs w:val="18"/>
        </w:rPr>
      </w:pPr>
      <w:r w:rsidRPr="00A02641">
        <w:rPr>
          <w:rFonts w:ascii="Arial" w:eastAsia="Times New Roman" w:hAnsi="Arial" w:cs="Arial"/>
          <w:color w:val="CCCCCC"/>
          <w:kern w:val="0"/>
          <w:sz w:val="18"/>
          <w:szCs w:val="18"/>
        </w:rPr>
        <w:t>▪</w:t>
      </w:r>
      <w:r w:rsidRPr="00A02641">
        <w:rPr>
          <w:rFonts w:ascii="Arial" w:eastAsia="Times New Roman" w:hAnsi="Arial" w:cs="Arial"/>
          <w:color w:val="333333"/>
          <w:kern w:val="0"/>
          <w:sz w:val="18"/>
          <w:szCs w:val="18"/>
        </w:rPr>
        <w:t> </w:t>
      </w:r>
      <w:hyperlink r:id="rId14" w:anchor="2_1" w:history="1">
        <w:r w:rsidRPr="00A02641">
          <w:rPr>
            <w:rFonts w:ascii="Arial" w:eastAsia="Times New Roman" w:hAnsi="Arial" w:cs="Arial"/>
            <w:color w:val="333333"/>
            <w:kern w:val="0"/>
            <w:sz w:val="18"/>
            <w:szCs w:val="18"/>
            <w:u w:val="single"/>
          </w:rPr>
          <w:t>SYN Flood</w:t>
        </w:r>
        <w:r w:rsidRPr="00A02641">
          <w:rPr>
            <w:rFonts w:ascii="MS Mincho" w:eastAsia="MS Mincho" w:hAnsi="MS Mincho" w:cs="MS Mincho"/>
            <w:color w:val="333333"/>
            <w:kern w:val="0"/>
            <w:sz w:val="18"/>
            <w:szCs w:val="18"/>
            <w:u w:val="single"/>
          </w:rPr>
          <w:t>攻</w:t>
        </w:r>
        <w:r w:rsidRPr="00A02641">
          <w:rPr>
            <w:rFonts w:ascii="SimSun" w:eastAsia="SimSun" w:hAnsi="SimSun" w:cs="SimSun"/>
            <w:color w:val="333333"/>
            <w:kern w:val="0"/>
            <w:sz w:val="18"/>
            <w:szCs w:val="18"/>
            <w:u w:val="single"/>
          </w:rPr>
          <w:t>击</w:t>
        </w:r>
      </w:hyperlink>
    </w:p>
    <w:p w14:paraId="5546B063" w14:textId="77777777" w:rsidR="00A02641" w:rsidRPr="00A02641" w:rsidRDefault="00A02641" w:rsidP="00A02641">
      <w:pPr>
        <w:widowControl/>
        <w:numPr>
          <w:ilvl w:val="0"/>
          <w:numId w:val="2"/>
        </w:numPr>
        <w:pBdr>
          <w:left w:val="single" w:sz="6" w:space="0" w:color="F5F5F5"/>
        </w:pBdr>
        <w:shd w:val="clear" w:color="auto" w:fill="FFFFFF"/>
        <w:spacing w:line="315" w:lineRule="atLeast"/>
        <w:ind w:left="0"/>
        <w:jc w:val="left"/>
        <w:rPr>
          <w:rFonts w:ascii="Arial" w:eastAsia="Times New Roman" w:hAnsi="Arial" w:cs="Arial"/>
          <w:color w:val="333333"/>
          <w:kern w:val="0"/>
          <w:sz w:val="18"/>
          <w:szCs w:val="18"/>
        </w:rPr>
      </w:pPr>
      <w:r w:rsidRPr="00A02641">
        <w:rPr>
          <w:rFonts w:ascii="Arial" w:eastAsia="Times New Roman" w:hAnsi="Arial" w:cs="Arial"/>
          <w:color w:val="CCCCCC"/>
          <w:kern w:val="0"/>
          <w:sz w:val="18"/>
          <w:szCs w:val="18"/>
        </w:rPr>
        <w:lastRenderedPageBreak/>
        <w:t>▪</w:t>
      </w:r>
      <w:r w:rsidRPr="00A02641">
        <w:rPr>
          <w:rFonts w:ascii="Arial" w:eastAsia="Times New Roman" w:hAnsi="Arial" w:cs="Arial"/>
          <w:color w:val="333333"/>
          <w:kern w:val="0"/>
          <w:sz w:val="18"/>
          <w:szCs w:val="18"/>
        </w:rPr>
        <w:t> </w:t>
      </w:r>
      <w:hyperlink r:id="rId15" w:anchor="2_2" w:history="1">
        <w:r w:rsidRPr="00A02641">
          <w:rPr>
            <w:rFonts w:ascii="Arial" w:eastAsia="Times New Roman" w:hAnsi="Arial" w:cs="Arial"/>
            <w:color w:val="333333"/>
            <w:kern w:val="0"/>
            <w:sz w:val="18"/>
            <w:szCs w:val="18"/>
            <w:u w:val="single"/>
          </w:rPr>
          <w:t>Smurf</w:t>
        </w:r>
        <w:r w:rsidRPr="00A02641">
          <w:rPr>
            <w:rFonts w:ascii="MS Mincho" w:eastAsia="MS Mincho" w:hAnsi="MS Mincho" w:cs="MS Mincho"/>
            <w:color w:val="333333"/>
            <w:kern w:val="0"/>
            <w:sz w:val="18"/>
            <w:szCs w:val="18"/>
            <w:u w:val="single"/>
          </w:rPr>
          <w:t>攻</w:t>
        </w:r>
        <w:r w:rsidRPr="00A02641">
          <w:rPr>
            <w:rFonts w:ascii="SimSun" w:eastAsia="SimSun" w:hAnsi="SimSun" w:cs="SimSun"/>
            <w:color w:val="333333"/>
            <w:kern w:val="0"/>
            <w:sz w:val="18"/>
            <w:szCs w:val="18"/>
            <w:u w:val="single"/>
          </w:rPr>
          <w:t>击</w:t>
        </w:r>
        <w:r w:rsidRPr="00A02641">
          <w:rPr>
            <w:rFonts w:ascii="MS Mincho" w:eastAsia="MS Mincho" w:hAnsi="MS Mincho" w:cs="MS Mincho"/>
            <w:color w:val="333333"/>
            <w:kern w:val="0"/>
            <w:sz w:val="18"/>
            <w:szCs w:val="18"/>
            <w:u w:val="single"/>
          </w:rPr>
          <w:t>：</w:t>
        </w:r>
      </w:hyperlink>
    </w:p>
    <w:p w14:paraId="13E9A49A" w14:textId="77777777" w:rsidR="00A02641" w:rsidRPr="00A02641" w:rsidRDefault="00A02641" w:rsidP="00A02641">
      <w:pPr>
        <w:widowControl/>
        <w:numPr>
          <w:ilvl w:val="0"/>
          <w:numId w:val="2"/>
        </w:numPr>
        <w:pBdr>
          <w:left w:val="single" w:sz="6" w:space="0" w:color="F5F5F5"/>
        </w:pBdr>
        <w:shd w:val="clear" w:color="auto" w:fill="FFFFFF"/>
        <w:spacing w:line="315" w:lineRule="atLeast"/>
        <w:ind w:left="0"/>
        <w:jc w:val="left"/>
        <w:rPr>
          <w:rFonts w:ascii="Arial" w:eastAsia="Times New Roman" w:hAnsi="Arial" w:cs="Arial"/>
          <w:color w:val="333333"/>
          <w:kern w:val="0"/>
          <w:sz w:val="18"/>
          <w:szCs w:val="18"/>
        </w:rPr>
      </w:pPr>
      <w:r w:rsidRPr="00A02641">
        <w:rPr>
          <w:rFonts w:ascii="Arial" w:eastAsia="Times New Roman" w:hAnsi="Arial" w:cs="Arial"/>
          <w:color w:val="CCCCCC"/>
          <w:kern w:val="0"/>
          <w:sz w:val="18"/>
          <w:szCs w:val="18"/>
        </w:rPr>
        <w:t>▪</w:t>
      </w:r>
      <w:r w:rsidRPr="00A02641">
        <w:rPr>
          <w:rFonts w:ascii="Arial" w:eastAsia="Times New Roman" w:hAnsi="Arial" w:cs="Arial"/>
          <w:color w:val="333333"/>
          <w:kern w:val="0"/>
          <w:sz w:val="18"/>
          <w:szCs w:val="18"/>
        </w:rPr>
        <w:t> </w:t>
      </w:r>
      <w:hyperlink r:id="rId16" w:anchor="2_3" w:history="1">
        <w:r w:rsidRPr="00A02641">
          <w:rPr>
            <w:rFonts w:ascii="Arial" w:eastAsia="Times New Roman" w:hAnsi="Arial" w:cs="Arial"/>
            <w:color w:val="333333"/>
            <w:kern w:val="0"/>
            <w:sz w:val="18"/>
            <w:szCs w:val="18"/>
            <w:u w:val="single"/>
          </w:rPr>
          <w:t>Ping of Death</w:t>
        </w:r>
      </w:hyperlink>
    </w:p>
    <w:p w14:paraId="055C6B3C" w14:textId="77777777" w:rsidR="00A02641" w:rsidRPr="00A02641" w:rsidRDefault="00A02641" w:rsidP="00A02641">
      <w:pPr>
        <w:widowControl/>
        <w:numPr>
          <w:ilvl w:val="0"/>
          <w:numId w:val="3"/>
        </w:numPr>
        <w:pBdr>
          <w:left w:val="single" w:sz="6" w:space="0" w:color="F5F5F5"/>
        </w:pBdr>
        <w:shd w:val="clear" w:color="auto" w:fill="FFFFFF"/>
        <w:spacing w:line="315" w:lineRule="atLeast"/>
        <w:ind w:left="0"/>
        <w:jc w:val="left"/>
        <w:rPr>
          <w:rFonts w:ascii="Arial" w:eastAsia="Times New Roman" w:hAnsi="Arial" w:cs="Arial"/>
          <w:color w:val="333333"/>
          <w:kern w:val="0"/>
          <w:sz w:val="18"/>
          <w:szCs w:val="18"/>
        </w:rPr>
      </w:pPr>
      <w:r w:rsidRPr="00A02641">
        <w:rPr>
          <w:rFonts w:ascii="Arial" w:eastAsia="Times New Roman" w:hAnsi="Arial" w:cs="Arial"/>
          <w:color w:val="CCCCCC"/>
          <w:kern w:val="0"/>
          <w:sz w:val="18"/>
          <w:szCs w:val="18"/>
        </w:rPr>
        <w:t>▪</w:t>
      </w:r>
      <w:r w:rsidRPr="00A02641">
        <w:rPr>
          <w:rFonts w:ascii="Arial" w:eastAsia="Times New Roman" w:hAnsi="Arial" w:cs="Arial"/>
          <w:color w:val="333333"/>
          <w:kern w:val="0"/>
          <w:sz w:val="18"/>
          <w:szCs w:val="18"/>
        </w:rPr>
        <w:t> </w:t>
      </w:r>
      <w:hyperlink r:id="rId17" w:anchor="2_4" w:history="1">
        <w:r w:rsidRPr="00A02641">
          <w:rPr>
            <w:rFonts w:ascii="MS Mincho" w:eastAsia="MS Mincho" w:hAnsi="MS Mincho" w:cs="MS Mincho"/>
            <w:color w:val="333333"/>
            <w:kern w:val="0"/>
            <w:sz w:val="18"/>
            <w:szCs w:val="18"/>
            <w:u w:val="single"/>
          </w:rPr>
          <w:t>泪滴攻</w:t>
        </w:r>
        <w:r w:rsidRPr="00A02641">
          <w:rPr>
            <w:rFonts w:ascii="SimSun" w:eastAsia="SimSun" w:hAnsi="SimSun" w:cs="SimSun"/>
            <w:color w:val="333333"/>
            <w:kern w:val="0"/>
            <w:sz w:val="18"/>
            <w:szCs w:val="18"/>
            <w:u w:val="single"/>
          </w:rPr>
          <w:t>击</w:t>
        </w:r>
      </w:hyperlink>
    </w:p>
    <w:p w14:paraId="458A949E" w14:textId="77777777" w:rsidR="00A02641" w:rsidRPr="00A02641" w:rsidRDefault="00A02641" w:rsidP="00A02641">
      <w:pPr>
        <w:widowControl/>
        <w:numPr>
          <w:ilvl w:val="0"/>
          <w:numId w:val="3"/>
        </w:numPr>
        <w:pBdr>
          <w:left w:val="single" w:sz="6" w:space="0" w:color="F5F5F5"/>
        </w:pBdr>
        <w:shd w:val="clear" w:color="auto" w:fill="FFFFFF"/>
        <w:spacing w:line="315" w:lineRule="atLeast"/>
        <w:ind w:left="0"/>
        <w:jc w:val="left"/>
        <w:rPr>
          <w:rFonts w:ascii="Arial" w:eastAsia="Times New Roman" w:hAnsi="Arial" w:cs="Arial"/>
          <w:color w:val="333333"/>
          <w:kern w:val="0"/>
          <w:sz w:val="18"/>
          <w:szCs w:val="18"/>
        </w:rPr>
      </w:pPr>
      <w:r w:rsidRPr="00A02641">
        <w:rPr>
          <w:rFonts w:ascii="Arial" w:eastAsia="Times New Roman" w:hAnsi="Arial" w:cs="Arial"/>
          <w:color w:val="CCCCCC"/>
          <w:kern w:val="0"/>
          <w:sz w:val="18"/>
          <w:szCs w:val="18"/>
        </w:rPr>
        <w:t>▪</w:t>
      </w:r>
      <w:r w:rsidRPr="00A02641">
        <w:rPr>
          <w:rFonts w:ascii="Arial" w:eastAsia="Times New Roman" w:hAnsi="Arial" w:cs="Arial"/>
          <w:color w:val="333333"/>
          <w:kern w:val="0"/>
          <w:sz w:val="18"/>
          <w:szCs w:val="18"/>
        </w:rPr>
        <w:t> </w:t>
      </w:r>
      <w:hyperlink r:id="rId18" w:anchor="2_5" w:history="1">
        <w:r w:rsidRPr="00A02641">
          <w:rPr>
            <w:rFonts w:ascii="Arial" w:eastAsia="Times New Roman" w:hAnsi="Arial" w:cs="Arial"/>
            <w:color w:val="333333"/>
            <w:kern w:val="0"/>
            <w:sz w:val="18"/>
            <w:szCs w:val="18"/>
            <w:u w:val="single"/>
          </w:rPr>
          <w:t>DRDOS</w:t>
        </w:r>
      </w:hyperlink>
    </w:p>
    <w:p w14:paraId="70745799" w14:textId="77777777" w:rsidR="00A02641" w:rsidRPr="00A02641" w:rsidRDefault="00A02641" w:rsidP="00A02641">
      <w:pPr>
        <w:widowControl/>
        <w:numPr>
          <w:ilvl w:val="0"/>
          <w:numId w:val="3"/>
        </w:numPr>
        <w:pBdr>
          <w:left w:val="single" w:sz="6" w:space="0" w:color="F5F5F5"/>
        </w:pBdr>
        <w:shd w:val="clear" w:color="auto" w:fill="FFFFFF"/>
        <w:spacing w:line="315" w:lineRule="atLeast"/>
        <w:ind w:left="0"/>
        <w:jc w:val="left"/>
        <w:rPr>
          <w:rFonts w:ascii="Arial" w:eastAsia="Times New Roman" w:hAnsi="Arial" w:cs="Arial"/>
          <w:color w:val="333333"/>
          <w:kern w:val="0"/>
          <w:sz w:val="18"/>
          <w:szCs w:val="18"/>
        </w:rPr>
      </w:pPr>
      <w:r w:rsidRPr="00A02641">
        <w:rPr>
          <w:rFonts w:ascii="Arial" w:eastAsia="Times New Roman" w:hAnsi="Arial" w:cs="Arial"/>
          <w:color w:val="CCCCCC"/>
          <w:kern w:val="0"/>
          <w:sz w:val="18"/>
          <w:szCs w:val="18"/>
        </w:rPr>
        <w:t>▪</w:t>
      </w:r>
      <w:r w:rsidRPr="00A02641">
        <w:rPr>
          <w:rFonts w:ascii="Arial" w:eastAsia="Times New Roman" w:hAnsi="Arial" w:cs="Arial"/>
          <w:color w:val="333333"/>
          <w:kern w:val="0"/>
          <w:sz w:val="18"/>
          <w:szCs w:val="18"/>
        </w:rPr>
        <w:t> </w:t>
      </w:r>
      <w:hyperlink r:id="rId19" w:anchor="2_6" w:history="1">
        <w:r w:rsidRPr="00A02641">
          <w:rPr>
            <w:rFonts w:ascii="MS Mincho" w:eastAsia="MS Mincho" w:hAnsi="MS Mincho" w:cs="MS Mincho"/>
            <w:color w:val="333333"/>
            <w:kern w:val="0"/>
            <w:sz w:val="18"/>
            <w:szCs w:val="18"/>
            <w:u w:val="single"/>
          </w:rPr>
          <w:t>退</w:t>
        </w:r>
        <w:r w:rsidRPr="00A02641">
          <w:rPr>
            <w:rFonts w:ascii="SimSun" w:eastAsia="SimSun" w:hAnsi="SimSun" w:cs="SimSun"/>
            <w:color w:val="333333"/>
            <w:kern w:val="0"/>
            <w:sz w:val="18"/>
            <w:szCs w:val="18"/>
            <w:u w:val="single"/>
          </w:rPr>
          <w:t>让</w:t>
        </w:r>
        <w:r w:rsidRPr="00A02641">
          <w:rPr>
            <w:rFonts w:ascii="MS Mincho" w:eastAsia="MS Mincho" w:hAnsi="MS Mincho" w:cs="MS Mincho"/>
            <w:color w:val="333333"/>
            <w:kern w:val="0"/>
            <w:sz w:val="18"/>
            <w:szCs w:val="18"/>
            <w:u w:val="single"/>
          </w:rPr>
          <w:t>策略</w:t>
        </w:r>
      </w:hyperlink>
    </w:p>
    <w:p w14:paraId="3A517F7E" w14:textId="77777777" w:rsidR="00A02641" w:rsidRPr="00A02641" w:rsidRDefault="00A02641" w:rsidP="00A02641">
      <w:pPr>
        <w:widowControl/>
        <w:numPr>
          <w:ilvl w:val="0"/>
          <w:numId w:val="3"/>
        </w:numPr>
        <w:pBdr>
          <w:left w:val="single" w:sz="6" w:space="0" w:color="F5F5F5"/>
        </w:pBdr>
        <w:shd w:val="clear" w:color="auto" w:fill="FFFFFF"/>
        <w:spacing w:line="315" w:lineRule="atLeast"/>
        <w:ind w:left="0"/>
        <w:jc w:val="left"/>
        <w:rPr>
          <w:rFonts w:ascii="Arial" w:eastAsia="Times New Roman" w:hAnsi="Arial" w:cs="Arial"/>
          <w:color w:val="333333"/>
          <w:kern w:val="0"/>
          <w:sz w:val="18"/>
          <w:szCs w:val="18"/>
        </w:rPr>
      </w:pPr>
      <w:r w:rsidRPr="00A02641">
        <w:rPr>
          <w:rFonts w:ascii="Arial" w:eastAsia="Times New Roman" w:hAnsi="Arial" w:cs="Arial"/>
          <w:color w:val="CCCCCC"/>
          <w:kern w:val="0"/>
          <w:sz w:val="18"/>
          <w:szCs w:val="18"/>
        </w:rPr>
        <w:t>▪</w:t>
      </w:r>
      <w:r w:rsidRPr="00A02641">
        <w:rPr>
          <w:rFonts w:ascii="Arial" w:eastAsia="Times New Roman" w:hAnsi="Arial" w:cs="Arial"/>
          <w:color w:val="333333"/>
          <w:kern w:val="0"/>
          <w:sz w:val="18"/>
          <w:szCs w:val="18"/>
        </w:rPr>
        <w:t> </w:t>
      </w:r>
      <w:hyperlink r:id="rId20" w:anchor="2_7" w:history="1">
        <w:r w:rsidRPr="00A02641">
          <w:rPr>
            <w:rFonts w:ascii="MS Mincho" w:eastAsia="MS Mincho" w:hAnsi="MS Mincho" w:cs="MS Mincho"/>
            <w:color w:val="333333"/>
            <w:kern w:val="0"/>
            <w:sz w:val="18"/>
            <w:szCs w:val="18"/>
            <w:u w:val="single"/>
          </w:rPr>
          <w:t>防火</w:t>
        </w:r>
        <w:r w:rsidRPr="00A02641">
          <w:rPr>
            <w:rFonts w:ascii="SimSun" w:eastAsia="SimSun" w:hAnsi="SimSun" w:cs="SimSun"/>
            <w:color w:val="333333"/>
            <w:kern w:val="0"/>
            <w:sz w:val="18"/>
            <w:szCs w:val="18"/>
            <w:u w:val="single"/>
          </w:rPr>
          <w:t>墙</w:t>
        </w:r>
      </w:hyperlink>
    </w:p>
    <w:p w14:paraId="6394E8CD" w14:textId="77777777" w:rsidR="00A02641" w:rsidRPr="00A02641" w:rsidRDefault="00A02641" w:rsidP="00A02641">
      <w:pPr>
        <w:widowControl/>
        <w:shd w:val="clear" w:color="auto" w:fill="FFFFFF"/>
        <w:spacing w:line="360" w:lineRule="atLeast"/>
        <w:jc w:val="left"/>
        <w:outlineLvl w:val="1"/>
        <w:rPr>
          <w:rFonts w:ascii="Microsoft YaHei" w:eastAsia="Microsoft YaHei" w:hAnsi="Microsoft YaHei" w:cs="Times New Roman"/>
          <w:color w:val="000000"/>
          <w:kern w:val="0"/>
          <w:sz w:val="33"/>
          <w:szCs w:val="33"/>
        </w:rPr>
      </w:pPr>
      <w:bookmarkStart w:id="0" w:name="1"/>
      <w:bookmarkStart w:id="1" w:name="sub209571_1"/>
      <w:bookmarkStart w:id="2" w:name="综述"/>
      <w:bookmarkEnd w:id="0"/>
      <w:bookmarkEnd w:id="1"/>
      <w:bookmarkEnd w:id="2"/>
      <w:r w:rsidRPr="00A02641">
        <w:rPr>
          <w:rFonts w:ascii="Microsoft YaHei" w:eastAsia="Microsoft YaHei" w:hAnsi="Microsoft YaHei" w:cs="Times New Roman" w:hint="eastAsia"/>
          <w:color w:val="000000"/>
          <w:kern w:val="0"/>
          <w:sz w:val="33"/>
          <w:szCs w:val="33"/>
        </w:rPr>
        <w:t>综述</w:t>
      </w:r>
    </w:p>
    <w:p w14:paraId="62B3ED1E" w14:textId="77777777" w:rsidR="00A02641" w:rsidRPr="00A02641" w:rsidRDefault="00A02641" w:rsidP="00A02641">
      <w:pPr>
        <w:widowControl/>
        <w:shd w:val="clear" w:color="auto" w:fill="FFFFFF"/>
        <w:spacing w:line="300" w:lineRule="atLeast"/>
        <w:jc w:val="left"/>
        <w:outlineLvl w:val="2"/>
        <w:rPr>
          <w:rFonts w:ascii="Microsoft YaHei" w:eastAsia="Microsoft YaHei" w:hAnsi="Microsoft YaHei" w:cs="Times New Roman" w:hint="eastAsia"/>
          <w:color w:val="333333"/>
          <w:kern w:val="0"/>
          <w:sz w:val="27"/>
          <w:szCs w:val="27"/>
        </w:rPr>
      </w:pPr>
      <w:bookmarkStart w:id="3" w:name="1_1"/>
      <w:bookmarkStart w:id="4" w:name="sub209571_1_1"/>
      <w:bookmarkStart w:id="5" w:name="概念理解"/>
      <w:bookmarkStart w:id="6" w:name="1-1"/>
      <w:bookmarkEnd w:id="3"/>
      <w:bookmarkEnd w:id="4"/>
      <w:bookmarkEnd w:id="5"/>
      <w:bookmarkEnd w:id="6"/>
      <w:r w:rsidRPr="00A02641">
        <w:rPr>
          <w:rFonts w:ascii="Microsoft YaHei" w:eastAsia="Microsoft YaHei" w:hAnsi="Microsoft YaHei" w:cs="Times New Roman" w:hint="eastAsia"/>
          <w:color w:val="333333"/>
          <w:kern w:val="0"/>
          <w:sz w:val="27"/>
          <w:szCs w:val="27"/>
        </w:rPr>
        <w:t>概念理解</w:t>
      </w:r>
    </w:p>
    <w:p w14:paraId="2B9C8046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 w:hint="eastAsia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DoS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到底是什么？接触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PC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机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较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早的同志会直接想到微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软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磁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盘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操作系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统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DOS--DiskOperationSystem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？不，此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DoS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非彼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DOS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也，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DoS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即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DenialOfService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，拒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绝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缩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写。</w:t>
      </w:r>
      <w:r w:rsidRPr="00A02641">
        <w:rPr>
          <w:rFonts w:ascii="Arial" w:eastAsia="Times New Roman" w:hAnsi="Arial" w:cs="Arial"/>
          <w:color w:val="3366CC"/>
          <w:kern w:val="0"/>
          <w:sz w:val="18"/>
          <w:szCs w:val="18"/>
          <w:vertAlign w:val="superscript"/>
        </w:rPr>
        <w:t> [1]</w:t>
      </w:r>
      <w:r w:rsidRPr="00A02641">
        <w:rPr>
          <w:rFonts w:ascii="Arial" w:eastAsia="Times New Roman" w:hAnsi="Arial" w:cs="Arial"/>
          <w:color w:val="136EC2"/>
          <w:kern w:val="0"/>
          <w:sz w:val="2"/>
          <w:szCs w:val="2"/>
        </w:rPr>
        <w:t> </w:t>
      </w:r>
      <w:bookmarkStart w:id="7" w:name="ref_1"/>
    </w:p>
    <w:p w14:paraId="2DF1D83F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作个形象的比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来理解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DoS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。街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头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的餐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馆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是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大众提供餐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饮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，如果一群地痞流氓要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DoS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餐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馆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话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，手段会很多，比如霸占着餐桌不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结账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，堵住餐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馆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的大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门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让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路，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骚扰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餐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馆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务员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或厨子不能干活，甚至更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恶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劣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……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相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应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算机和网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络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统则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是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hyperlink r:id="rId21" w:tgtFrame="_blank" w:history="1">
        <w:r w:rsidRPr="00A02641">
          <w:rPr>
            <w:rFonts w:ascii="Arial" w:eastAsia="Times New Roman" w:hAnsi="Arial" w:cs="Arial"/>
            <w:color w:val="136EC2"/>
            <w:kern w:val="0"/>
            <w:sz w:val="21"/>
            <w:szCs w:val="21"/>
            <w:u w:val="single"/>
          </w:rPr>
          <w:t>Internet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提供互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联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网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资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源的，如果有</w:t>
      </w:r>
      <w:hyperlink r:id="rId22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黑客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要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行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DoS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话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，可以想象同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有好多手段！今天最常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见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DoS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有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对计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算机网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络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带宽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连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通性攻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带宽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指以极大的通信量冲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网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络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，使得所有可用</w:t>
      </w:r>
      <w:hyperlink r:id="rId23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网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络资</w:t>
        </w:r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源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都被消耗殆尽，最后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导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致合法的用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户请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求无法通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过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连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通性攻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指用大量的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连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求冲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算机，使得所有可用的</w:t>
      </w:r>
      <w:hyperlink r:id="rId24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操作系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统</w:t>
        </w:r>
      </w:hyperlink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资源都被消耗殆尽，最终计算机无法再处理合法用户的请求。</w:t>
      </w:r>
      <w:r w:rsidRPr="00A02641">
        <w:rPr>
          <w:rFonts w:ascii="Arial" w:eastAsia="Times New Roman" w:hAnsi="Arial" w:cs="Arial"/>
          <w:color w:val="3366CC"/>
          <w:kern w:val="0"/>
          <w:sz w:val="18"/>
          <w:szCs w:val="18"/>
          <w:vertAlign w:val="superscript"/>
        </w:rPr>
        <w:t> [1]</w:t>
      </w:r>
      <w:r w:rsidRPr="00A02641">
        <w:rPr>
          <w:rFonts w:ascii="Arial" w:eastAsia="Times New Roman" w:hAnsi="Arial" w:cs="Arial"/>
          <w:color w:val="136EC2"/>
          <w:kern w:val="0"/>
          <w:sz w:val="2"/>
          <w:szCs w:val="2"/>
        </w:rPr>
        <w:t> </w:t>
      </w:r>
    </w:p>
    <w:p w14:paraId="3201A20F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传统上，攻击者所面临的主要问题是</w:t>
      </w:r>
      <w:hyperlink r:id="rId25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网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络带宽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，由于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较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小的网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络规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模和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较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慢的</w:t>
      </w:r>
      <w:hyperlink r:id="rId26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网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络</w:t>
        </w:r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速度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hyperlink r:id="rId27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限制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者无法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出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过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多的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求。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虽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然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似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“the </w:t>
      </w:r>
      <w:hyperlink r:id="rId28" w:tgtFrame="_blank" w:history="1">
        <w:r w:rsidRPr="00A02641">
          <w:rPr>
            <w:rFonts w:ascii="Arial" w:eastAsia="Times New Roman" w:hAnsi="Arial" w:cs="Arial"/>
            <w:color w:val="136EC2"/>
            <w:kern w:val="0"/>
            <w:sz w:val="21"/>
            <w:szCs w:val="21"/>
            <w:u w:val="single"/>
          </w:rPr>
          <w:t>ping</w:t>
        </w:r>
      </w:hyperlink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 of death”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型只需要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较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少量的包就可以摧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毁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一个没有打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过</w:t>
      </w:r>
      <w:hyperlink r:id="rId29" w:tgtFrame="_blank" w:history="1"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补丁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UNIX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统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，但大多数的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DoS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击还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是需要相当大的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带宽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的，而以个人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为单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位的</w:t>
      </w:r>
      <w:hyperlink r:id="rId30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黑客</w:t>
        </w:r>
      </w:hyperlink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们很难使用高带宽的资源。为了克服这个缺点，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DoS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击者开发了分布式的攻击。攻击者简单利用工具集合许多的</w:t>
      </w:r>
      <w:hyperlink r:id="rId31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网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络带宽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来同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时对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同一个目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标发动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大量的攻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求，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就是</w:t>
      </w:r>
      <w:hyperlink r:id="rId32" w:tgtFrame="_blank" w:history="1">
        <w:r w:rsidRPr="00A02641">
          <w:rPr>
            <w:rFonts w:ascii="Arial" w:eastAsia="Times New Roman" w:hAnsi="Arial" w:cs="Arial"/>
            <w:color w:val="136EC2"/>
            <w:kern w:val="0"/>
            <w:sz w:val="21"/>
            <w:szCs w:val="21"/>
            <w:u w:val="single"/>
          </w:rPr>
          <w:t>DDoS</w:t>
        </w:r>
      </w:hyperlink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(Distributed Denial of Service)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  <w:r w:rsidRPr="00A02641">
        <w:rPr>
          <w:rFonts w:ascii="Arial" w:eastAsia="Times New Roman" w:hAnsi="Arial" w:cs="Arial"/>
          <w:color w:val="3366CC"/>
          <w:kern w:val="0"/>
          <w:sz w:val="18"/>
          <w:szCs w:val="18"/>
          <w:vertAlign w:val="superscript"/>
        </w:rPr>
        <w:t> [1]</w:t>
      </w:r>
      <w:r w:rsidRPr="00A02641">
        <w:rPr>
          <w:rFonts w:ascii="Arial" w:eastAsia="Times New Roman" w:hAnsi="Arial" w:cs="Arial"/>
          <w:color w:val="136EC2"/>
          <w:kern w:val="0"/>
          <w:sz w:val="2"/>
          <w:szCs w:val="2"/>
        </w:rPr>
        <w:t> </w:t>
      </w:r>
    </w:p>
    <w:p w14:paraId="03B2E3A2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无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论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是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DoS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击还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是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DDoS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简单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的看，都只是一种破坏网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络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hyperlink r:id="rId33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黑客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方式，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虽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然具体的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实现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方式千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变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万化，但都有一个共同点，就是其根本目的是使受害</w:t>
      </w:r>
      <w:hyperlink r:id="rId34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主机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或网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络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无法及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接收并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处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理外界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求，或无法及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回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应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外界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求。其具体表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现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方式有以下几种：</w:t>
      </w:r>
      <w:r w:rsidRPr="00A02641">
        <w:rPr>
          <w:rFonts w:ascii="Arial" w:eastAsia="Times New Roman" w:hAnsi="Arial" w:cs="Arial"/>
          <w:color w:val="3366CC"/>
          <w:kern w:val="0"/>
          <w:sz w:val="18"/>
          <w:szCs w:val="18"/>
          <w:vertAlign w:val="superscript"/>
        </w:rPr>
        <w:t> [1]</w:t>
      </w:r>
      <w:r w:rsidRPr="00A02641">
        <w:rPr>
          <w:rFonts w:ascii="Arial" w:eastAsia="Times New Roman" w:hAnsi="Arial" w:cs="Arial"/>
          <w:color w:val="136EC2"/>
          <w:kern w:val="0"/>
          <w:sz w:val="2"/>
          <w:szCs w:val="2"/>
        </w:rPr>
        <w:t> </w:t>
      </w:r>
    </w:p>
    <w:p w14:paraId="00D36A97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1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，制造大</w:t>
      </w:r>
      <w:hyperlink r:id="rId35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流量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无用数据，造成通往被攻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hyperlink r:id="rId36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主机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hyperlink r:id="rId37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网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络拥</w:t>
        </w:r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塞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，使被攻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主机无法正常和外界通信。</w:t>
      </w:r>
      <w:r w:rsidRPr="00A02641">
        <w:rPr>
          <w:rFonts w:ascii="Arial" w:eastAsia="Times New Roman" w:hAnsi="Arial" w:cs="Arial"/>
          <w:color w:val="3366CC"/>
          <w:kern w:val="0"/>
          <w:sz w:val="18"/>
          <w:szCs w:val="18"/>
          <w:vertAlign w:val="superscript"/>
        </w:rPr>
        <w:t> [1]</w:t>
      </w:r>
      <w:r w:rsidRPr="00A02641">
        <w:rPr>
          <w:rFonts w:ascii="Arial" w:eastAsia="Times New Roman" w:hAnsi="Arial" w:cs="Arial"/>
          <w:color w:val="136EC2"/>
          <w:kern w:val="0"/>
          <w:sz w:val="2"/>
          <w:szCs w:val="2"/>
        </w:rPr>
        <w:t> </w:t>
      </w:r>
    </w:p>
    <w:p w14:paraId="49ACC0D4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2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，利用被攻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hyperlink r:id="rId38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主机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提供服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或</w:t>
      </w:r>
      <w:hyperlink r:id="rId39" w:tgtFrame="_blank" w:history="1"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传输协议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上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处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理重复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连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接的</w:t>
      </w:r>
      <w:hyperlink r:id="rId40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缺陷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，反复高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频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出攻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性的重复服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求，使被攻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主机无法及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时处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理其它正常的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求。</w:t>
      </w:r>
      <w:r w:rsidRPr="00A02641">
        <w:rPr>
          <w:rFonts w:ascii="Arial" w:eastAsia="Times New Roman" w:hAnsi="Arial" w:cs="Arial"/>
          <w:color w:val="3366CC"/>
          <w:kern w:val="0"/>
          <w:sz w:val="18"/>
          <w:szCs w:val="18"/>
          <w:vertAlign w:val="superscript"/>
        </w:rPr>
        <w:t> [1]</w:t>
      </w:r>
      <w:r w:rsidRPr="00A02641">
        <w:rPr>
          <w:rFonts w:ascii="Arial" w:eastAsia="Times New Roman" w:hAnsi="Arial" w:cs="Arial"/>
          <w:color w:val="136EC2"/>
          <w:kern w:val="0"/>
          <w:sz w:val="2"/>
          <w:szCs w:val="2"/>
        </w:rPr>
        <w:t> </w:t>
      </w:r>
    </w:p>
    <w:p w14:paraId="036E51AC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3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，利用被攻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hyperlink r:id="rId41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主机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所提供服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hyperlink r:id="rId42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程序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或</w:t>
      </w:r>
      <w:hyperlink r:id="rId43" w:tgtFrame="_blank" w:history="1"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传输协议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的本身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实现</w:t>
      </w:r>
      <w:hyperlink r:id="rId44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缺陷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，反复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送畸形的攻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数据引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统错误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的分配大量</w:t>
      </w:r>
      <w:hyperlink r:id="rId45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系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统资</w:t>
        </w:r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源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，使主机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处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于</w:t>
      </w:r>
      <w:hyperlink r:id="rId46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挂起状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态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甚至死机。</w:t>
      </w:r>
      <w:r w:rsidRPr="00A02641">
        <w:rPr>
          <w:rFonts w:ascii="Arial" w:eastAsia="Times New Roman" w:hAnsi="Arial" w:cs="Arial"/>
          <w:color w:val="3366CC"/>
          <w:kern w:val="0"/>
          <w:sz w:val="18"/>
          <w:szCs w:val="18"/>
          <w:vertAlign w:val="superscript"/>
        </w:rPr>
        <w:t> [1]</w:t>
      </w:r>
      <w:r w:rsidRPr="00A02641">
        <w:rPr>
          <w:rFonts w:ascii="Arial" w:eastAsia="Times New Roman" w:hAnsi="Arial" w:cs="Arial"/>
          <w:color w:val="136EC2"/>
          <w:kern w:val="0"/>
          <w:sz w:val="2"/>
          <w:szCs w:val="2"/>
        </w:rPr>
        <w:t> </w:t>
      </w:r>
    </w:p>
    <w:p w14:paraId="3A3FEB75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使用僵尸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电脑进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行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DOS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</w:p>
    <w:p w14:paraId="4138B548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僵尸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电脑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（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Zombie computer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简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称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“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僵尸（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zombie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”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，有些人称之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“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肉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鸡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”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，接入互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联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网的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电脑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被病毒感染后，受控于黑客，可以随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按照黑客的指令展开拒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绝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（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DoS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或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送垃圾信息。通常，一部被侵占的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电脑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只是僵尸网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络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里面众多中的一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环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，而且会被用来去运行一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连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串的或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远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端控制的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恶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意程序。很多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“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僵尸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电脑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拥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有者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”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都没有察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觉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到自己的系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统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已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经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被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“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僵尸化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”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，就仿佛是没有自主意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识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的僵尸一般。</w:t>
      </w:r>
      <w:r w:rsidRPr="00A02641">
        <w:rPr>
          <w:rFonts w:ascii="Arial" w:eastAsia="Times New Roman" w:hAnsi="Arial" w:cs="Arial"/>
          <w:color w:val="3366CC"/>
          <w:kern w:val="0"/>
          <w:sz w:val="18"/>
          <w:szCs w:val="18"/>
          <w:vertAlign w:val="superscript"/>
        </w:rPr>
        <w:t> [1]</w:t>
      </w:r>
      <w:r w:rsidRPr="00A02641">
        <w:rPr>
          <w:rFonts w:ascii="Arial" w:eastAsia="Times New Roman" w:hAnsi="Arial" w:cs="Arial"/>
          <w:color w:val="136EC2"/>
          <w:kern w:val="0"/>
          <w:sz w:val="2"/>
          <w:szCs w:val="2"/>
        </w:rPr>
        <w:t> </w:t>
      </w:r>
    </w:p>
    <w:p w14:paraId="378F5377" w14:textId="77777777" w:rsidR="00A02641" w:rsidRPr="00A02641" w:rsidRDefault="00A02641" w:rsidP="00A02641">
      <w:pPr>
        <w:widowControl/>
        <w:shd w:val="clear" w:color="auto" w:fill="FFFFFF"/>
        <w:spacing w:line="300" w:lineRule="atLeast"/>
        <w:jc w:val="left"/>
        <w:outlineLvl w:val="2"/>
        <w:rPr>
          <w:rFonts w:ascii="Microsoft YaHei" w:eastAsia="Microsoft YaHei" w:hAnsi="Microsoft YaHei" w:cs="Times New Roman"/>
          <w:color w:val="333333"/>
          <w:kern w:val="0"/>
          <w:sz w:val="27"/>
          <w:szCs w:val="27"/>
        </w:rPr>
      </w:pPr>
      <w:bookmarkStart w:id="8" w:name="1_2"/>
      <w:bookmarkStart w:id="9" w:name="sub209571_1_2"/>
      <w:bookmarkStart w:id="10" w:name="攻击流程"/>
      <w:bookmarkStart w:id="11" w:name="1-2"/>
      <w:bookmarkEnd w:id="8"/>
      <w:bookmarkEnd w:id="9"/>
      <w:bookmarkEnd w:id="10"/>
      <w:bookmarkEnd w:id="11"/>
      <w:r w:rsidRPr="00A02641">
        <w:rPr>
          <w:rFonts w:ascii="Microsoft YaHei" w:eastAsia="Microsoft YaHei" w:hAnsi="Microsoft YaHei" w:cs="Times New Roman" w:hint="eastAsia"/>
          <w:color w:val="333333"/>
          <w:kern w:val="0"/>
          <w:sz w:val="27"/>
          <w:szCs w:val="27"/>
        </w:rPr>
        <w:t>攻击流程</w:t>
      </w:r>
    </w:p>
    <w:p w14:paraId="1081BA93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 w:hint="eastAsia"/>
          <w:color w:val="333333"/>
          <w:kern w:val="0"/>
          <w:sz w:val="21"/>
          <w:szCs w:val="21"/>
        </w:rPr>
      </w:pP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要理解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dos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，首先要理解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TCP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连接的</w:t>
      </w:r>
      <w:hyperlink r:id="rId47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三次握手</w:t>
        </w:r>
      </w:hyperlink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过程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(Three-wayhandshake)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。在</w:t>
      </w:r>
      <w:hyperlink r:id="rId48" w:tgtFrame="_blank" w:history="1">
        <w:r w:rsidRPr="00A02641">
          <w:rPr>
            <w:rFonts w:ascii="Arial" w:eastAsia="Times New Roman" w:hAnsi="Arial" w:cs="Arial"/>
            <w:color w:val="136EC2"/>
            <w:kern w:val="0"/>
            <w:sz w:val="21"/>
            <w:szCs w:val="21"/>
            <w:u w:val="single"/>
          </w:rPr>
          <w:t>TCP/IP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协议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中，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TCP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协议提供可靠的连接服务，采用三次握手建立一个连接。</w:t>
      </w:r>
      <w:r w:rsidRPr="00A02641">
        <w:rPr>
          <w:rFonts w:ascii="Arial" w:eastAsia="Times New Roman" w:hAnsi="Arial" w:cs="Arial"/>
          <w:color w:val="3366CC"/>
          <w:kern w:val="0"/>
          <w:sz w:val="18"/>
          <w:szCs w:val="18"/>
          <w:vertAlign w:val="superscript"/>
        </w:rPr>
        <w:t> [1]</w:t>
      </w:r>
      <w:r w:rsidRPr="00A02641">
        <w:rPr>
          <w:rFonts w:ascii="Arial" w:eastAsia="Times New Roman" w:hAnsi="Arial" w:cs="Arial"/>
          <w:color w:val="136EC2"/>
          <w:kern w:val="0"/>
          <w:sz w:val="2"/>
          <w:szCs w:val="2"/>
        </w:rPr>
        <w:t> </w:t>
      </w:r>
    </w:p>
    <w:p w14:paraId="5BDF51AC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第一次握手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: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建立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连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hyperlink r:id="rId49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客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户</w:t>
        </w:r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端</w:t>
        </w:r>
      </w:hyperlink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发送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SYN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包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((SYN=i)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到服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器，并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入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SYN SEND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状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态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，等待服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器确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认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;</w:t>
      </w:r>
    </w:p>
    <w:p w14:paraId="214D1D23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第二次握手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: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器收到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SYN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包，必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确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认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客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SYN (ACK=i+1 )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自己也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送一个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SYN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包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((SYN=j)}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即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SYN+ACK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包，此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器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入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SYN_RECV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状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态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;</w:t>
      </w:r>
      <w:r w:rsidRPr="00A02641">
        <w:rPr>
          <w:rFonts w:ascii="Arial" w:eastAsia="Times New Roman" w:hAnsi="Arial" w:cs="Arial"/>
          <w:color w:val="3366CC"/>
          <w:kern w:val="0"/>
          <w:sz w:val="18"/>
          <w:szCs w:val="18"/>
          <w:vertAlign w:val="superscript"/>
        </w:rPr>
        <w:t> [1]</w:t>
      </w:r>
      <w:r w:rsidRPr="00A02641">
        <w:rPr>
          <w:rFonts w:ascii="Arial" w:eastAsia="Times New Roman" w:hAnsi="Arial" w:cs="Arial"/>
          <w:color w:val="136EC2"/>
          <w:kern w:val="0"/>
          <w:sz w:val="2"/>
          <w:szCs w:val="2"/>
        </w:rPr>
        <w:t> </w:t>
      </w:r>
    </w:p>
    <w:p w14:paraId="26637F8A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第三次握手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: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客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端收到服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器的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SYN+ACK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包，向服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器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送确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认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包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ACK(ACK=j+1)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，此包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送完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毕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，客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端和服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器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入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ESTABLISHED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状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态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，完成三次握手，客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端与服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器开始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传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送数据。</w:t>
      </w:r>
      <w:r w:rsidRPr="00A02641">
        <w:rPr>
          <w:rFonts w:ascii="Arial" w:eastAsia="Times New Roman" w:hAnsi="Arial" w:cs="Arial"/>
          <w:color w:val="3366CC"/>
          <w:kern w:val="0"/>
          <w:sz w:val="18"/>
          <w:szCs w:val="18"/>
          <w:vertAlign w:val="superscript"/>
        </w:rPr>
        <w:t> [1]</w:t>
      </w:r>
      <w:r w:rsidRPr="00A02641">
        <w:rPr>
          <w:rFonts w:ascii="Arial" w:eastAsia="Times New Roman" w:hAnsi="Arial" w:cs="Arial"/>
          <w:color w:val="136EC2"/>
          <w:kern w:val="0"/>
          <w:sz w:val="2"/>
          <w:szCs w:val="2"/>
        </w:rPr>
        <w:t> </w:t>
      </w:r>
    </w:p>
    <w:p w14:paraId="522090F9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在上述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过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程中，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还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有一些重要的概念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:</w:t>
      </w:r>
      <w:r w:rsidRPr="00A02641">
        <w:rPr>
          <w:rFonts w:ascii="Arial" w:eastAsia="Times New Roman" w:hAnsi="Arial" w:cs="Arial"/>
          <w:color w:val="3366CC"/>
          <w:kern w:val="0"/>
          <w:sz w:val="18"/>
          <w:szCs w:val="18"/>
          <w:vertAlign w:val="superscript"/>
        </w:rPr>
        <w:t> [1]</w:t>
      </w:r>
      <w:r w:rsidRPr="00A02641">
        <w:rPr>
          <w:rFonts w:ascii="Arial" w:eastAsia="Times New Roman" w:hAnsi="Arial" w:cs="Arial"/>
          <w:color w:val="136EC2"/>
          <w:kern w:val="0"/>
          <w:sz w:val="2"/>
          <w:szCs w:val="2"/>
        </w:rPr>
        <w:t> </w:t>
      </w:r>
    </w:p>
    <w:p w14:paraId="46667101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半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连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: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收到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SYN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包而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还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未收到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ACK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包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连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接状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态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称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半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连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接，即尚未完全完成三次握手的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TCP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连接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630A1751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半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连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队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列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: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在三次握手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协议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中，服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器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维护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一个半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连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队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列，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该队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列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每个客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端的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SYN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包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(SYN=i )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开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设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一个条目，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该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条目表明服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器已收到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SYN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包，并向客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户发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出确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认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，正在等待客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的确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认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包。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些条目所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标识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连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接在服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器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处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于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SYN_ RECV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状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态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，当服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器收到客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的确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认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包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删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除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该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条目，服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器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入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ESTABLISHED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状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态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152D641B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Backlog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参数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: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表示半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连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队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列的最大容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纳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数目。</w:t>
      </w:r>
      <w:r w:rsidRPr="00A02641">
        <w:rPr>
          <w:rFonts w:ascii="Arial" w:eastAsia="Times New Roman" w:hAnsi="Arial" w:cs="Arial"/>
          <w:color w:val="3366CC"/>
          <w:kern w:val="0"/>
          <w:sz w:val="18"/>
          <w:szCs w:val="18"/>
          <w:vertAlign w:val="superscript"/>
        </w:rPr>
        <w:t> [1]</w:t>
      </w:r>
      <w:r w:rsidRPr="00A02641">
        <w:rPr>
          <w:rFonts w:ascii="Arial" w:eastAsia="Times New Roman" w:hAnsi="Arial" w:cs="Arial"/>
          <w:color w:val="136EC2"/>
          <w:kern w:val="0"/>
          <w:sz w:val="2"/>
          <w:szCs w:val="2"/>
        </w:rPr>
        <w:t> </w:t>
      </w:r>
    </w:p>
    <w:p w14:paraId="096625F2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SYN-ACK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传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次数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: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器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送完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SYN-ACK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包，如果未收到客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确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认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包，服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器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行首次重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传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，等待一段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时间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仍未收到客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确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认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包，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行第二次重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传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，如果重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传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次数超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过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统规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定的最大重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传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次数，系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统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将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该连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接信息、从半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连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队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列中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删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除。注意，每次重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传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等待的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时间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不一定相同。</w:t>
      </w:r>
      <w:r w:rsidRPr="00A02641">
        <w:rPr>
          <w:rFonts w:ascii="Arial" w:eastAsia="Times New Roman" w:hAnsi="Arial" w:cs="Arial"/>
          <w:color w:val="3366CC"/>
          <w:kern w:val="0"/>
          <w:sz w:val="18"/>
          <w:szCs w:val="18"/>
          <w:vertAlign w:val="superscript"/>
        </w:rPr>
        <w:t> [1]</w:t>
      </w:r>
      <w:r w:rsidRPr="00A02641">
        <w:rPr>
          <w:rFonts w:ascii="Arial" w:eastAsia="Times New Roman" w:hAnsi="Arial" w:cs="Arial"/>
          <w:color w:val="136EC2"/>
          <w:kern w:val="0"/>
          <w:sz w:val="2"/>
          <w:szCs w:val="2"/>
        </w:rPr>
        <w:t> </w:t>
      </w:r>
    </w:p>
    <w:p w14:paraId="2ECA68FE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半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连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接存活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时间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: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是指半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连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队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列的条目存活的最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长时间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，也即服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从收到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SYN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包到确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认这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个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报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文无效的最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长时间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该时间值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是所有重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传请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求包的最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长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等待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时间总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和。有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也称半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连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接存活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时间为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Timeout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时间、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SYN_RECV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存活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时间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  <w:r w:rsidRPr="00A02641">
        <w:rPr>
          <w:rFonts w:ascii="Arial" w:eastAsia="Times New Roman" w:hAnsi="Arial" w:cs="Arial"/>
          <w:color w:val="3366CC"/>
          <w:kern w:val="0"/>
          <w:sz w:val="18"/>
          <w:szCs w:val="18"/>
          <w:vertAlign w:val="superscript"/>
        </w:rPr>
        <w:t> [1]</w:t>
      </w:r>
      <w:r w:rsidRPr="00A02641">
        <w:rPr>
          <w:rFonts w:ascii="Arial" w:eastAsia="Times New Roman" w:hAnsi="Arial" w:cs="Arial"/>
          <w:color w:val="136EC2"/>
          <w:kern w:val="0"/>
          <w:sz w:val="2"/>
          <w:szCs w:val="2"/>
        </w:rPr>
        <w:t> </w:t>
      </w:r>
    </w:p>
    <w:p w14:paraId="262A94F8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上面三个参数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对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统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TCP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连接状况有很大影响。</w:t>
      </w:r>
      <w:r w:rsidRPr="00A02641">
        <w:rPr>
          <w:rFonts w:ascii="Arial" w:eastAsia="Times New Roman" w:hAnsi="Arial" w:cs="Arial"/>
          <w:color w:val="3366CC"/>
          <w:kern w:val="0"/>
          <w:sz w:val="18"/>
          <w:szCs w:val="18"/>
          <w:vertAlign w:val="superscript"/>
        </w:rPr>
        <w:t> [1]</w:t>
      </w:r>
      <w:r w:rsidRPr="00A02641">
        <w:rPr>
          <w:rFonts w:ascii="Arial" w:eastAsia="Times New Roman" w:hAnsi="Arial" w:cs="Arial"/>
          <w:color w:val="136EC2"/>
          <w:kern w:val="0"/>
          <w:sz w:val="2"/>
          <w:szCs w:val="2"/>
        </w:rPr>
        <w:t> </w:t>
      </w:r>
    </w:p>
    <w:p w14:paraId="4AA1A684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SYN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洪水攻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属于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DoS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的一种，它利用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TCP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协议缺陷，通过发送大量的半连接请求，耗费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CPU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和内存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资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源。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SYN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除了能影响主机外，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还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可以危害路由器、防火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等网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络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统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，事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实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上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SYN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并不管目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标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是什么系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统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，只要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些系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统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打开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TCP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就可以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实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施。从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图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4-3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可看到，服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器接收到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连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求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(SYN=i )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将此信息加入未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连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队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列，并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送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求包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客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端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( SYN=j,ACK=i+1 )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，此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时进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入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SYN_RECV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状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态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。当服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器未收到客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端的确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认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包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发请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求包，一直到超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，才将此条目从未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连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队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列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删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除。配合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欺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骗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SYN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能达到很好的效果，通常，客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端在短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时间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内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伪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造大量不存在的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地址，向服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器不断地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送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SYN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包，服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器回复确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认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包，并等待客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的确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认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，由于源地址是不存在的，服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器需要不断的重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直至超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些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伪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造的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SYN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包将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长时间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占用未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连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队列，正常的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SYN 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请求</w:t>
      </w:r>
      <w:r w:rsidRPr="00A02641">
        <w:rPr>
          <w:rFonts w:ascii="Arial" w:eastAsia="Times New Roman" w:hAnsi="Arial" w:cs="Arial"/>
          <w:color w:val="3366CC"/>
          <w:kern w:val="0"/>
          <w:sz w:val="18"/>
          <w:szCs w:val="18"/>
          <w:vertAlign w:val="superscript"/>
        </w:rPr>
        <w:t> [1]</w:t>
      </w:r>
      <w:r w:rsidRPr="00A02641">
        <w:rPr>
          <w:rFonts w:ascii="Arial" w:eastAsia="Times New Roman" w:hAnsi="Arial" w:cs="Arial"/>
          <w:color w:val="136EC2"/>
          <w:kern w:val="0"/>
          <w:sz w:val="2"/>
          <w:szCs w:val="2"/>
        </w:rPr>
        <w:t> </w:t>
      </w:r>
    </w:p>
    <w:p w14:paraId="367DE72D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被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丢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弃，目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标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统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运行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缓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慢，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严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重者引起网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络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堵塞甚至系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统瘫痪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过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程如下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:</w:t>
      </w:r>
      <w:r w:rsidRPr="00A02641">
        <w:rPr>
          <w:rFonts w:ascii="Arial" w:eastAsia="Times New Roman" w:hAnsi="Arial" w:cs="Arial"/>
          <w:color w:val="3366CC"/>
          <w:kern w:val="0"/>
          <w:sz w:val="18"/>
          <w:szCs w:val="18"/>
          <w:vertAlign w:val="superscript"/>
        </w:rPr>
        <w:t> [1]</w:t>
      </w:r>
      <w:r w:rsidRPr="00A02641">
        <w:rPr>
          <w:rFonts w:ascii="Arial" w:eastAsia="Times New Roman" w:hAnsi="Arial" w:cs="Arial"/>
          <w:color w:val="136EC2"/>
          <w:kern w:val="0"/>
          <w:sz w:val="2"/>
          <w:szCs w:val="2"/>
        </w:rPr>
        <w:t> </w:t>
      </w:r>
    </w:p>
    <w:p w14:paraId="171A7F4B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主机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C(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地址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伪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装后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C&amp;apos;)-----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大量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SYN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包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----&gt;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被攻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主机</w:t>
      </w:r>
      <w:r w:rsidRPr="00A02641">
        <w:rPr>
          <w:rFonts w:ascii="Arial" w:eastAsia="Times New Roman" w:hAnsi="Arial" w:cs="Arial"/>
          <w:color w:val="3366CC"/>
          <w:kern w:val="0"/>
          <w:sz w:val="18"/>
          <w:szCs w:val="18"/>
          <w:vertAlign w:val="superscript"/>
        </w:rPr>
        <w:t> [1]</w:t>
      </w:r>
      <w:r w:rsidRPr="00A02641">
        <w:rPr>
          <w:rFonts w:ascii="Arial" w:eastAsia="Times New Roman" w:hAnsi="Arial" w:cs="Arial"/>
          <w:color w:val="136EC2"/>
          <w:kern w:val="0"/>
          <w:sz w:val="2"/>
          <w:szCs w:val="2"/>
        </w:rPr>
        <w:t> </w:t>
      </w:r>
    </w:p>
    <w:p w14:paraId="6E9220D5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C&amp;apos;&lt;-------SYN/ACK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包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----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被攻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主机</w:t>
      </w:r>
      <w:r w:rsidRPr="00A02641">
        <w:rPr>
          <w:rFonts w:ascii="Arial" w:eastAsia="Times New Roman" w:hAnsi="Arial" w:cs="Arial"/>
          <w:color w:val="3366CC"/>
          <w:kern w:val="0"/>
          <w:sz w:val="18"/>
          <w:szCs w:val="18"/>
          <w:vertAlign w:val="superscript"/>
        </w:rPr>
        <w:t> [1]</w:t>
      </w:r>
      <w:r w:rsidRPr="00A02641">
        <w:rPr>
          <w:rFonts w:ascii="Arial" w:eastAsia="Times New Roman" w:hAnsi="Arial" w:cs="Arial"/>
          <w:color w:val="136EC2"/>
          <w:kern w:val="0"/>
          <w:sz w:val="2"/>
          <w:szCs w:val="2"/>
        </w:rPr>
        <w:t> </w:t>
      </w:r>
    </w:p>
    <w:p w14:paraId="77027B3E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由于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C’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地址不可达，被攻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主机等待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SYN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包超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主机通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过发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大量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SYN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包填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未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连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队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列，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导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致正常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SYN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包被拒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绝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。另外，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SYN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洪水攻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击还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可以通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过发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大量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ACK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包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行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DoS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353F0112" w14:textId="77777777" w:rsidR="00A02641" w:rsidRPr="00A02641" w:rsidRDefault="00A02641" w:rsidP="00A02641">
      <w:pPr>
        <w:widowControl/>
        <w:shd w:val="clear" w:color="auto" w:fill="FFFFFF"/>
        <w:spacing w:line="300" w:lineRule="atLeast"/>
        <w:jc w:val="left"/>
        <w:outlineLvl w:val="2"/>
        <w:rPr>
          <w:rFonts w:ascii="Microsoft YaHei" w:eastAsia="Microsoft YaHei" w:hAnsi="Microsoft YaHei" w:cs="Times New Roman"/>
          <w:color w:val="333333"/>
          <w:kern w:val="0"/>
          <w:sz w:val="27"/>
          <w:szCs w:val="27"/>
        </w:rPr>
      </w:pPr>
      <w:bookmarkStart w:id="12" w:name="1_3"/>
      <w:bookmarkStart w:id="13" w:name="sub209571_1_3"/>
      <w:bookmarkStart w:id="14" w:name="攻击手段"/>
      <w:bookmarkStart w:id="15" w:name="1-3"/>
      <w:bookmarkEnd w:id="12"/>
      <w:bookmarkEnd w:id="13"/>
      <w:bookmarkEnd w:id="14"/>
      <w:bookmarkEnd w:id="15"/>
      <w:r w:rsidRPr="00A02641">
        <w:rPr>
          <w:rFonts w:ascii="Microsoft YaHei" w:eastAsia="Microsoft YaHei" w:hAnsi="Microsoft YaHei" w:cs="Times New Roman" w:hint="eastAsia"/>
          <w:color w:val="333333"/>
          <w:kern w:val="0"/>
          <w:sz w:val="27"/>
          <w:szCs w:val="27"/>
        </w:rPr>
        <w:t>攻击手段</w:t>
      </w:r>
    </w:p>
    <w:p w14:paraId="4D18D9A5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 w:hint="eastAsia"/>
          <w:color w:val="333333"/>
          <w:kern w:val="0"/>
          <w:sz w:val="21"/>
          <w:szCs w:val="21"/>
        </w:rPr>
      </w:pPr>
      <w:hyperlink r:id="rId50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拒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绝</w:t>
        </w:r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服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务</w:t>
        </w:r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攻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击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是一种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对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网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络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危害巨大的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恶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意攻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。今天，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DoS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具有代表性的攻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手段包括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PingofDeath</w:t>
      </w:r>
    </w:p>
    <w:p w14:paraId="4D625B11" w14:textId="0D62693E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noProof/>
          <w:color w:val="136EC2"/>
          <w:kern w:val="0"/>
          <w:sz w:val="21"/>
          <w:szCs w:val="21"/>
        </w:rPr>
        <w:drawing>
          <wp:inline distT="0" distB="0" distL="0" distR="0" wp14:anchorId="701EB1D0" wp14:editId="7CBA2D22">
            <wp:extent cx="2092325" cy="1131570"/>
            <wp:effectExtent l="0" t="0" r="0" b="11430"/>
            <wp:docPr id="8" name="图片 8" descr="os攻击快闪族">
              <a:hlinkClick xmlns:a="http://schemas.openxmlformats.org/drawingml/2006/main" r:id="rId51" tgtFrame="&quot;_blank&quot;" tooltip="&quot;dos攻击快闪族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攻击快闪族">
                      <a:hlinkClick r:id="rId51" tgtFrame="&quot;_blank&quot;" tooltip="&quot;dos攻击快闪族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2641">
        <w:rPr>
          <w:rFonts w:ascii="宋体" w:eastAsia="宋体" w:hAnsi="宋体" w:cs="Arial" w:hint="eastAsia"/>
          <w:color w:val="555555"/>
          <w:kern w:val="0"/>
          <w:sz w:val="18"/>
          <w:szCs w:val="18"/>
          <w:bdr w:val="single" w:sz="6" w:space="6" w:color="E0E0E0" w:frame="1"/>
        </w:rPr>
        <w:t>dos攻击快闪族</w:t>
      </w:r>
    </w:p>
    <w:p w14:paraId="514C89FE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、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TearDrop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、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UDPflood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、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SYNflood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、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LandAttack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、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IPSpoofingDoS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等。看看它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们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又是怎么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实现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的。</w:t>
      </w:r>
      <w:r w:rsidRPr="00A02641">
        <w:rPr>
          <w:rFonts w:ascii="Arial" w:eastAsia="Times New Roman" w:hAnsi="Arial" w:cs="Arial"/>
          <w:color w:val="3366CC"/>
          <w:kern w:val="0"/>
          <w:sz w:val="18"/>
          <w:szCs w:val="18"/>
          <w:vertAlign w:val="superscript"/>
        </w:rPr>
        <w:t> [1]</w:t>
      </w:r>
      <w:r w:rsidRPr="00A02641">
        <w:rPr>
          <w:rFonts w:ascii="Arial" w:eastAsia="Times New Roman" w:hAnsi="Arial" w:cs="Arial"/>
          <w:color w:val="136EC2"/>
          <w:kern w:val="0"/>
          <w:sz w:val="2"/>
          <w:szCs w:val="2"/>
        </w:rPr>
        <w:t> </w:t>
      </w:r>
    </w:p>
    <w:p w14:paraId="0056C7EB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死亡之</w:t>
      </w:r>
      <w:r w:rsidRPr="00A0264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  <w:t>ping (pingofdeath)DengKelen</w:t>
      </w:r>
    </w:p>
    <w:p w14:paraId="1C403267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ICMP(InternetControlMessageProtocol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hyperlink r:id="rId53" w:tgtFrame="_blank" w:history="1">
        <w:r w:rsidRPr="00A02641">
          <w:rPr>
            <w:rFonts w:ascii="Arial" w:eastAsia="Times New Roman" w:hAnsi="Arial" w:cs="Arial"/>
            <w:color w:val="136EC2"/>
            <w:kern w:val="0"/>
            <w:sz w:val="21"/>
            <w:szCs w:val="21"/>
            <w:u w:val="single"/>
          </w:rPr>
          <w:t>Internet</w:t>
        </w:r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控制信息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协议</w:t>
        </w:r>
      </w:hyperlink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)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Internet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上用于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错误处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理和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传递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控制信息。最普通的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ping</w:t>
      </w:r>
      <w:hyperlink r:id="rId54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程序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就是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个功能。而在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TCP/IP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RFC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文档中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对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包的最大尺寸都有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严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格限制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规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定，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许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多</w:t>
      </w:r>
      <w:hyperlink r:id="rId55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操作系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统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hyperlink r:id="rId56" w:tgtFrame="_blank" w:history="1">
        <w:r w:rsidRPr="00A02641">
          <w:rPr>
            <w:rFonts w:ascii="Arial" w:eastAsia="Times New Roman" w:hAnsi="Arial" w:cs="Arial"/>
            <w:color w:val="136EC2"/>
            <w:kern w:val="0"/>
            <w:sz w:val="21"/>
            <w:szCs w:val="21"/>
            <w:u w:val="single"/>
          </w:rPr>
          <w:t>TCP/IP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协议</w:t>
        </w:r>
      </w:hyperlink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栈都规定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ICMP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包大小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64KB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，且在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对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包的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标题头进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取之后，要根据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该标题头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里包含的信息来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有效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载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荷生成</w:t>
      </w:r>
      <w:hyperlink r:id="rId57" w:tgtFrame="_blank" w:history="1"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缓冲区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"PingofDeath"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就是故意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产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生畸形的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测试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Ping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（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PacketInternetGroper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）包，声称自己的尺寸超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过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ICMP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上限，也就是加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载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的尺寸超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过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64KB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上限，使未采取保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护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措施的网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络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统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出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现</w:t>
      </w:r>
      <w:hyperlink r:id="rId58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内存分配</w:t>
        </w:r>
      </w:hyperlink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错误，导致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TCP/IP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协议栈崩溃，最终接收方</w:t>
      </w:r>
      <w:hyperlink r:id="rId59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宕机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  <w:r w:rsidRPr="00A02641">
        <w:rPr>
          <w:rFonts w:ascii="Arial" w:eastAsia="Times New Roman" w:hAnsi="Arial" w:cs="Arial"/>
          <w:color w:val="3366CC"/>
          <w:kern w:val="0"/>
          <w:sz w:val="18"/>
          <w:szCs w:val="18"/>
          <w:vertAlign w:val="superscript"/>
        </w:rPr>
        <w:t> [1]</w:t>
      </w:r>
      <w:r w:rsidRPr="00A02641">
        <w:rPr>
          <w:rFonts w:ascii="Arial" w:eastAsia="Times New Roman" w:hAnsi="Arial" w:cs="Arial"/>
          <w:color w:val="136EC2"/>
          <w:kern w:val="0"/>
          <w:sz w:val="2"/>
          <w:szCs w:val="2"/>
        </w:rPr>
        <w:t> </w:t>
      </w:r>
    </w:p>
    <w:p w14:paraId="65DA5D74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泪滴</w:t>
      </w:r>
    </w:p>
    <w:p w14:paraId="054010AC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hyperlink r:id="rId60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泪滴攻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击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利用在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TCP/IP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协议栈实现中信任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碎片中的包的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标题头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所包含的信息来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实现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自己的攻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  <w:hyperlink r:id="rId61" w:tgtFrame="_blank" w:history="1">
        <w:r w:rsidRPr="00A02641">
          <w:rPr>
            <w:rFonts w:ascii="Arial" w:eastAsia="Times New Roman" w:hAnsi="Arial" w:cs="Arial"/>
            <w:color w:val="136EC2"/>
            <w:kern w:val="0"/>
            <w:sz w:val="21"/>
            <w:szCs w:val="21"/>
            <w:u w:val="single"/>
          </w:rPr>
          <w:t>IP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分段含有指示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该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分段所包含的是原包的哪一段的信息，某些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TCP/IP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协议栈（例如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NT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servicepack4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以前）在收到含有重叠偏移的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伪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造分段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将崩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溃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  <w:r w:rsidRPr="00A02641">
        <w:rPr>
          <w:rFonts w:ascii="Arial" w:eastAsia="Times New Roman" w:hAnsi="Arial" w:cs="Arial"/>
          <w:color w:val="3366CC"/>
          <w:kern w:val="0"/>
          <w:sz w:val="18"/>
          <w:szCs w:val="18"/>
          <w:vertAlign w:val="superscript"/>
        </w:rPr>
        <w:t>[1]</w:t>
      </w:r>
      <w:r w:rsidRPr="00A02641">
        <w:rPr>
          <w:rFonts w:ascii="Arial" w:eastAsia="Times New Roman" w:hAnsi="Arial" w:cs="Arial"/>
          <w:color w:val="136EC2"/>
          <w:kern w:val="0"/>
          <w:sz w:val="2"/>
          <w:szCs w:val="2"/>
        </w:rPr>
        <w:t> </w:t>
      </w:r>
    </w:p>
    <w:p w14:paraId="05CC4EAF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  <w:t>UDP</w:t>
      </w:r>
      <w:hyperlink r:id="rId62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泛洪</w:t>
        </w:r>
      </w:hyperlink>
    </w:p>
    <w:p w14:paraId="09F34BE5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  <w:t>(UDPflood)</w:t>
      </w:r>
    </w:p>
    <w:p w14:paraId="55B34C22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UDPflood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：如今在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Internet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上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UDP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（用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hyperlink r:id="rId63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数据包</w:t>
        </w:r>
      </w:hyperlink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协议）的应用比较广泛，很多提供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WWW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和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Mail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等服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hyperlink r:id="rId64" w:tgtFrame="_blank" w:history="1"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设备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通常是使用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Unix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hyperlink r:id="rId65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服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务</w:t>
        </w:r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器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，它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们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默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认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打开一些被</w:t>
      </w:r>
      <w:hyperlink r:id="rId66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黑客</w:t>
        </w:r>
      </w:hyperlink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恶意利用的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UDP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。如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echo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会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显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示接收到的每一个</w:t>
      </w:r>
      <w:hyperlink r:id="rId67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数据包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，而原本作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为测试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功能的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chargen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会在收到每一个数据包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随机反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馈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一些字符。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UDPflood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假冒攻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就是利用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两个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简单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TCP/IP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hyperlink r:id="rId68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漏洞</w:t>
        </w:r>
      </w:hyperlink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进行恶意攻击，通过伪造与某一</w:t>
      </w:r>
      <w:hyperlink r:id="rId69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主机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Chargen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之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间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的一次的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UDP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连接，回复地址指向开着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Echo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的一台主机，通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过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将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Chargen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和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Echo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互指，来回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传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送毫无用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处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且占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满带宽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的垃圾数据，在两台主机之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间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生成足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够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多的无用数据流，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一</w:t>
      </w:r>
      <w:hyperlink r:id="rId70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拒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绝</w:t>
        </w:r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服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务</w:t>
        </w:r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攻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击</w:t>
        </w:r>
      </w:hyperlink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飞快地导致网络可用带宽耗尽。</w:t>
      </w:r>
      <w:r w:rsidRPr="00A02641">
        <w:rPr>
          <w:rFonts w:ascii="Arial" w:eastAsia="Times New Roman" w:hAnsi="Arial" w:cs="Arial"/>
          <w:color w:val="3366CC"/>
          <w:kern w:val="0"/>
          <w:sz w:val="18"/>
          <w:szCs w:val="18"/>
          <w:vertAlign w:val="superscript"/>
        </w:rPr>
        <w:t> [1]</w:t>
      </w:r>
      <w:r w:rsidRPr="00A02641">
        <w:rPr>
          <w:rFonts w:ascii="Arial" w:eastAsia="Times New Roman" w:hAnsi="Arial" w:cs="Arial"/>
          <w:color w:val="136EC2"/>
          <w:kern w:val="0"/>
          <w:sz w:val="2"/>
          <w:szCs w:val="2"/>
        </w:rPr>
        <w:t> </w:t>
      </w:r>
    </w:p>
    <w:p w14:paraId="5A7C9A2E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  <w:t>SYN</w:t>
      </w:r>
      <w:hyperlink r:id="rId71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泛洪</w:t>
        </w:r>
      </w:hyperlink>
    </w:p>
    <w:p w14:paraId="7933AAC7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  <w:t>(SYNflood)</w:t>
      </w:r>
    </w:p>
    <w:p w14:paraId="4E2B8CDA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SYNflood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：我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们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知道当用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户进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行一次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标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准的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TCP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（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TransmissionControlProtocol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连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，会有一个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3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次握手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过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程。首先是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求服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方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送一个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SYN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（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SynchronizeSequenceNumber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）消息，服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方收到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SYN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后，会向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求方回送一个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SYN-ACK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表示确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认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，当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求方收到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SYN-ACK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后，再次向服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方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送一个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ACK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消息，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一次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TCP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连接建立成功。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“SYNFlooding”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则专门针对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TCP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协议栈在两台</w:t>
      </w:r>
      <w:hyperlink r:id="rId72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主机</w:t>
        </w:r>
      </w:hyperlink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间初始化连接握手的过程进行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DoS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，其在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实现过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程中只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行前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2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个步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骤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：当服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方收到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求方的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SYN-ACK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确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认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消息后，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求方由于采用源地址欺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骗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等手段使得服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方收不到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ACK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回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应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，于是服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方会在一定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时间处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于等待接收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求方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ACK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消息的状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态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对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于某台</w:t>
      </w:r>
      <w:hyperlink r:id="rId73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服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务</w:t>
        </w:r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器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来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说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，可用的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TCP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连接是有限的，因为他们只有有限的内存</w:t>
      </w:r>
      <w:hyperlink r:id="rId74" w:tgtFrame="_blank" w:history="1"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缓冲区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用于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创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建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连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接，如果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一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缓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冲区充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了虚假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连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接的初始信息，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该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器就会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对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接下来的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连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接停止响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应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，直至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缓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冲区里的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连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接企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图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超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。如果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恶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意攻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方快速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连续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地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送此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类连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求，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该</w:t>
      </w:r>
      <w:hyperlink r:id="rId75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服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务</w:t>
        </w:r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器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可用的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TCP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连接队列将很快被阻塞，系统可用资源急剧减少，网络可用带宽迅速缩小，长此下去，除了少数幸运用户的请求可以插在大量虚假请求间得到应答外，服务器将无法向用户提供正常的合法服务。</w:t>
      </w:r>
      <w:r w:rsidRPr="00A02641">
        <w:rPr>
          <w:rFonts w:ascii="Arial" w:eastAsia="Times New Roman" w:hAnsi="Arial" w:cs="Arial"/>
          <w:color w:val="3366CC"/>
          <w:kern w:val="0"/>
          <w:sz w:val="18"/>
          <w:szCs w:val="18"/>
          <w:vertAlign w:val="superscript"/>
        </w:rPr>
        <w:t> [1]</w:t>
      </w:r>
      <w:r w:rsidRPr="00A02641">
        <w:rPr>
          <w:rFonts w:ascii="Arial" w:eastAsia="Times New Roman" w:hAnsi="Arial" w:cs="Arial"/>
          <w:color w:val="136EC2"/>
          <w:kern w:val="0"/>
          <w:sz w:val="2"/>
          <w:szCs w:val="2"/>
        </w:rPr>
        <w:t> </w:t>
      </w:r>
    </w:p>
    <w:p w14:paraId="77C76B12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  <w:t>Land</w:t>
      </w:r>
      <w:r w:rsidRPr="00A02641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（</w:t>
      </w:r>
      <w:r w:rsidRPr="00A0264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  <w:t>LandAttack</w:t>
      </w:r>
      <w:r w:rsidRPr="00A02641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）攻</w:t>
      </w:r>
      <w:r w:rsidRPr="00A02641">
        <w:rPr>
          <w:rFonts w:ascii="SimSun" w:eastAsia="SimSun" w:hAnsi="SimSun" w:cs="SimSun"/>
          <w:b/>
          <w:bCs/>
          <w:color w:val="333333"/>
          <w:kern w:val="0"/>
          <w:sz w:val="21"/>
          <w:szCs w:val="21"/>
        </w:rPr>
        <w:t>击</w:t>
      </w:r>
    </w:p>
    <w:p w14:paraId="3863969D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</w:t>
      </w:r>
      <w:hyperlink r:id="rId76" w:tgtFrame="_blank" w:history="1">
        <w:r w:rsidRPr="00A02641">
          <w:rPr>
            <w:rFonts w:ascii="Arial" w:eastAsia="Times New Roman" w:hAnsi="Arial" w:cs="Arial"/>
            <w:color w:val="136EC2"/>
            <w:kern w:val="0"/>
            <w:sz w:val="21"/>
            <w:szCs w:val="21"/>
            <w:u w:val="single"/>
          </w:rPr>
          <w:t>Land</w:t>
        </w:r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攻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击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中，</w:t>
      </w:r>
      <w:hyperlink r:id="rId77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黑客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利用一个特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别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打造的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SYN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包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--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它的原地址和目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标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地址都被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设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置成某一个服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</w:p>
    <w:p w14:paraId="5F95CF4A" w14:textId="53567E2C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noProof/>
          <w:color w:val="136EC2"/>
          <w:kern w:val="0"/>
          <w:sz w:val="21"/>
          <w:szCs w:val="21"/>
        </w:rPr>
        <w:drawing>
          <wp:inline distT="0" distB="0" distL="0" distR="0" wp14:anchorId="649863DC" wp14:editId="33EE2D8E">
            <wp:extent cx="1395095" cy="2092325"/>
            <wp:effectExtent l="0" t="0" r="1905" b="0"/>
            <wp:docPr id="7" name="图片 7" descr="os攻击">
              <a:hlinkClick xmlns:a="http://schemas.openxmlformats.org/drawingml/2006/main" r:id="rId78" tgtFrame="&quot;_blank&quot;" tooltip="&quot;dos攻击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s攻击">
                      <a:hlinkClick r:id="rId78" tgtFrame="&quot;_blank&quot;" tooltip="&quot;dos攻击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095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2641">
        <w:rPr>
          <w:rFonts w:ascii="宋体" w:eastAsia="宋体" w:hAnsi="宋体" w:cs="Arial" w:hint="eastAsia"/>
          <w:color w:val="555555"/>
          <w:kern w:val="0"/>
          <w:sz w:val="18"/>
          <w:szCs w:val="18"/>
          <w:bdr w:val="single" w:sz="6" w:space="6" w:color="E0E0E0" w:frame="1"/>
        </w:rPr>
        <w:t>dos攻击</w:t>
      </w:r>
    </w:p>
    <w:p w14:paraId="113E23F3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器地址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行攻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。此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举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将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导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致接受</w:t>
      </w:r>
      <w:hyperlink r:id="rId80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服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务</w:t>
        </w:r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器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向它自己的地址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送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SYN-ACK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消息，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结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果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个地址又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回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ACK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消息并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创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建一个</w:t>
      </w:r>
      <w:hyperlink r:id="rId81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空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连</w:t>
        </w:r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接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，每一个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连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接都将保留直到超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，在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Land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下，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许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多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UNIX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将崩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溃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NT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变得极其缓慢（大约持续五分钟）。</w:t>
      </w:r>
      <w:r w:rsidRPr="00A02641">
        <w:rPr>
          <w:rFonts w:ascii="Arial" w:eastAsia="Times New Roman" w:hAnsi="Arial" w:cs="Arial"/>
          <w:color w:val="3366CC"/>
          <w:kern w:val="0"/>
          <w:sz w:val="18"/>
          <w:szCs w:val="18"/>
          <w:vertAlign w:val="superscript"/>
        </w:rPr>
        <w:t> [1]</w:t>
      </w:r>
      <w:r w:rsidRPr="00A02641">
        <w:rPr>
          <w:rFonts w:ascii="Arial" w:eastAsia="Times New Roman" w:hAnsi="Arial" w:cs="Arial"/>
          <w:color w:val="136EC2"/>
          <w:kern w:val="0"/>
          <w:sz w:val="2"/>
          <w:szCs w:val="2"/>
        </w:rPr>
        <w:t> </w:t>
      </w:r>
    </w:p>
    <w:p w14:paraId="17F5E17E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欺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骗</w:t>
      </w:r>
    </w:p>
    <w:p w14:paraId="4ED86BCD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这种攻击利用</w:t>
      </w:r>
      <w:hyperlink r:id="rId82" w:tgtFrame="_blank" w:history="1">
        <w:r w:rsidRPr="00A02641">
          <w:rPr>
            <w:rFonts w:ascii="Arial" w:eastAsia="Times New Roman" w:hAnsi="Arial" w:cs="Arial"/>
            <w:color w:val="136EC2"/>
            <w:kern w:val="0"/>
            <w:sz w:val="21"/>
            <w:szCs w:val="21"/>
            <w:u w:val="single"/>
          </w:rPr>
          <w:t>TCP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协议</w:t>
        </w:r>
      </w:hyperlink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栈的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RST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位来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实现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，使用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欺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骗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，迫使</w:t>
      </w:r>
      <w:hyperlink r:id="rId83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服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务</w:t>
        </w:r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器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把合法用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连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接复位，影响合法用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连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接。假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设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有一个合法用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（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100.100.100.100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）已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经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同</w:t>
      </w:r>
      <w:hyperlink r:id="rId84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服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务</w:t>
        </w:r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器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建了正常的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连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接，攻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者构造攻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TCP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数据，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伪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装自己的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IP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100.100.100.100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，并向服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器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送一个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带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有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RST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位的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TCP</w:t>
      </w:r>
      <w:hyperlink r:id="rId85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数据段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  <w:hyperlink r:id="rId86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服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务</w:t>
        </w:r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器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接收到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的数据后，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认为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从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100.100.100.100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发送的连接有错误，就会清空</w:t>
      </w:r>
      <w:hyperlink r:id="rId87" w:tgtFrame="_blank" w:history="1"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缓冲区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中已建立好的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连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接。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这时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，合法用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100.100.100.100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送合法数据，</w:t>
      </w:r>
      <w:hyperlink r:id="rId88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服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务</w:t>
        </w:r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器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就已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经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没有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连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接了，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该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就被拒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绝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而只能重新开始建立新的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连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接。</w:t>
      </w:r>
      <w:r w:rsidRPr="00A02641">
        <w:rPr>
          <w:rFonts w:ascii="Arial" w:eastAsia="Times New Roman" w:hAnsi="Arial" w:cs="Arial"/>
          <w:color w:val="3366CC"/>
          <w:kern w:val="0"/>
          <w:sz w:val="18"/>
          <w:szCs w:val="18"/>
          <w:vertAlign w:val="superscript"/>
        </w:rPr>
        <w:t> [1]</w:t>
      </w:r>
      <w:r w:rsidRPr="00A02641">
        <w:rPr>
          <w:rFonts w:ascii="Arial" w:eastAsia="Times New Roman" w:hAnsi="Arial" w:cs="Arial"/>
          <w:color w:val="136EC2"/>
          <w:kern w:val="0"/>
          <w:sz w:val="2"/>
          <w:szCs w:val="2"/>
        </w:rPr>
        <w:t> </w:t>
      </w:r>
    </w:p>
    <w:p w14:paraId="5FAC66D2" w14:textId="77777777" w:rsidR="00A02641" w:rsidRPr="00A02641" w:rsidRDefault="00A02641" w:rsidP="00A02641">
      <w:pPr>
        <w:widowControl/>
        <w:shd w:val="clear" w:color="auto" w:fill="FFFFFF"/>
        <w:spacing w:line="300" w:lineRule="atLeast"/>
        <w:jc w:val="left"/>
        <w:outlineLvl w:val="2"/>
        <w:rPr>
          <w:rFonts w:ascii="Microsoft YaHei" w:eastAsia="Microsoft YaHei" w:hAnsi="Microsoft YaHei" w:cs="Times New Roman"/>
          <w:color w:val="333333"/>
          <w:kern w:val="0"/>
          <w:sz w:val="27"/>
          <w:szCs w:val="27"/>
        </w:rPr>
      </w:pPr>
      <w:bookmarkStart w:id="16" w:name="1_4"/>
      <w:bookmarkStart w:id="17" w:name="sub209571_1_4"/>
      <w:bookmarkStart w:id="18" w:name="攻击方法"/>
      <w:bookmarkStart w:id="19" w:name="1-4"/>
      <w:bookmarkEnd w:id="16"/>
      <w:bookmarkEnd w:id="17"/>
      <w:bookmarkEnd w:id="18"/>
      <w:bookmarkEnd w:id="19"/>
      <w:r w:rsidRPr="00A02641">
        <w:rPr>
          <w:rFonts w:ascii="Microsoft YaHei" w:eastAsia="Microsoft YaHei" w:hAnsi="Microsoft YaHei" w:cs="Times New Roman" w:hint="eastAsia"/>
          <w:color w:val="333333"/>
          <w:kern w:val="0"/>
          <w:sz w:val="27"/>
          <w:szCs w:val="27"/>
        </w:rPr>
        <w:t>攻击方法</w:t>
      </w:r>
    </w:p>
    <w:p w14:paraId="73F16DD6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 w:hint="eastAsia"/>
          <w:color w:val="333333"/>
          <w:kern w:val="0"/>
          <w:sz w:val="21"/>
          <w:szCs w:val="21"/>
        </w:rPr>
      </w:pP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具体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DoS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方法很多，但大多都可以分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以下几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：</w:t>
      </w:r>
      <w:r w:rsidRPr="00A02641">
        <w:rPr>
          <w:rFonts w:ascii="Arial" w:eastAsia="Times New Roman" w:hAnsi="Arial" w:cs="Arial"/>
          <w:color w:val="3366CC"/>
          <w:kern w:val="0"/>
          <w:sz w:val="18"/>
          <w:szCs w:val="18"/>
          <w:vertAlign w:val="superscript"/>
        </w:rPr>
        <w:t> [1]</w:t>
      </w:r>
      <w:r w:rsidRPr="00A02641">
        <w:rPr>
          <w:rFonts w:ascii="Arial" w:eastAsia="Times New Roman" w:hAnsi="Arial" w:cs="Arial"/>
          <w:color w:val="136EC2"/>
          <w:kern w:val="0"/>
          <w:sz w:val="2"/>
          <w:szCs w:val="2"/>
        </w:rPr>
        <w:t> </w:t>
      </w:r>
    </w:p>
    <w:p w14:paraId="100FABFF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利用</w:t>
      </w:r>
      <w:hyperlink r:id="rId89" w:tgtFrame="_blank" w:history="1"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软件</w:t>
        </w:r>
      </w:hyperlink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实现的</w:t>
      </w:r>
      <w:hyperlink r:id="rId90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缺陷</w:t>
        </w:r>
      </w:hyperlink>
    </w:p>
    <w:p w14:paraId="444615DA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hyperlink r:id="rId91" w:tgtFrame="_blank" w:history="1">
        <w:r w:rsidRPr="00A02641">
          <w:rPr>
            <w:rFonts w:ascii="Arial" w:eastAsia="Times New Roman" w:hAnsi="Arial" w:cs="Arial"/>
            <w:color w:val="136EC2"/>
            <w:kern w:val="0"/>
            <w:sz w:val="21"/>
            <w:szCs w:val="21"/>
            <w:u w:val="single"/>
          </w:rPr>
          <w:t>OOB</w:t>
        </w:r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攻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击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（常用工具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winnuke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），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teardrop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（常用工具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teardrop.cboink.cbonk.c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），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lan</w:t>
      </w:r>
    </w:p>
    <w:p w14:paraId="4FC11939" w14:textId="17105625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noProof/>
          <w:color w:val="136EC2"/>
          <w:kern w:val="0"/>
          <w:sz w:val="21"/>
          <w:szCs w:val="21"/>
        </w:rPr>
        <w:drawing>
          <wp:inline distT="0" distB="0" distL="0" distR="0" wp14:anchorId="453BCCF5" wp14:editId="7ED39BE3">
            <wp:extent cx="1115695" cy="2092325"/>
            <wp:effectExtent l="0" t="0" r="1905" b="0"/>
            <wp:docPr id="6" name="图片 6" descr="件主流程图">
              <a:hlinkClick xmlns:a="http://schemas.openxmlformats.org/drawingml/2006/main" r:id="rId92" tgtFrame="&quot;_blank&quot;" tooltip="&quot;软件主流程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件主流程图">
                      <a:hlinkClick r:id="rId92" tgtFrame="&quot;_blank&quot;" tooltip="&quot;软件主流程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2641">
        <w:rPr>
          <w:rFonts w:ascii="宋体" w:eastAsia="宋体" w:hAnsi="宋体" w:cs="Arial" w:hint="eastAsia"/>
          <w:color w:val="555555"/>
          <w:kern w:val="0"/>
          <w:sz w:val="18"/>
          <w:szCs w:val="18"/>
          <w:bdr w:val="single" w:sz="6" w:space="6" w:color="E0E0E0" w:frame="1"/>
        </w:rPr>
        <w:t>软件主流程图</w:t>
      </w:r>
    </w:p>
    <w:p w14:paraId="3DF16F0E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d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IGMP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碎片包攻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jolt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Cisco2600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路由器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IOSversion12.0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（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10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</w:t>
      </w:r>
      <w:hyperlink r:id="rId94" w:tgtFrame="_blank" w:history="1"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远程</w:t>
        </w:r>
      </w:hyperlink>
      <w:hyperlink r:id="rId95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拒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绝</w:t>
        </w:r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服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务</w:t>
        </w:r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攻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击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等等，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些攻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都是利用了被攻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hyperlink r:id="rId96" w:tgtFrame="_blank" w:history="1"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软件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实现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上的</w:t>
      </w:r>
      <w:hyperlink r:id="rId97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缺陷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完成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DoS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的。通常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些攻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工具向被攻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统发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送特定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型的一个或多个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报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文，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些攻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通常都是致命的，一般都是一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致死，而且很多攻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是可以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伪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造源地址的，所以即使通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过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IDS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或者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别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sniffer</w:t>
      </w:r>
      <w:hyperlink r:id="rId98" w:tgtFrame="_blank" w:history="1"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软件</w:t>
        </w:r>
      </w:hyperlink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记录到攻击报文也不能找到谁发动的攻击，而且此类型的攻击多是特定类型的几个报文，非常短暂的少量的报文，如果伪造源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地址的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话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，使追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查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工作几乎是不可能。</w:t>
      </w:r>
      <w:r w:rsidRPr="00A02641">
        <w:rPr>
          <w:rFonts w:ascii="Arial" w:eastAsia="Times New Roman" w:hAnsi="Arial" w:cs="Arial"/>
          <w:color w:val="3366CC"/>
          <w:kern w:val="0"/>
          <w:sz w:val="18"/>
          <w:szCs w:val="18"/>
          <w:vertAlign w:val="superscript"/>
        </w:rPr>
        <w:t> [1]</w:t>
      </w:r>
      <w:r w:rsidRPr="00A02641">
        <w:rPr>
          <w:rFonts w:ascii="Arial" w:eastAsia="Times New Roman" w:hAnsi="Arial" w:cs="Arial"/>
          <w:color w:val="136EC2"/>
          <w:kern w:val="0"/>
          <w:sz w:val="2"/>
          <w:szCs w:val="2"/>
        </w:rPr>
        <w:t> </w:t>
      </w:r>
    </w:p>
    <w:p w14:paraId="723E53A2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那么如何造成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些攻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的？通常是</w:t>
      </w:r>
      <w:hyperlink r:id="rId99" w:tgtFrame="_blank" w:history="1"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软件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开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发过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程中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对某种特定类型的报文、或请求没有处理，导致软件遇到这种类型的报文运行出现异常，导致软件崩溃甚至</w:t>
      </w:r>
      <w:hyperlink r:id="rId100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系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统</w:t>
        </w:r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崩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溃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。下面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结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合几个具体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实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例解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释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一下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种攻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的成因。</w:t>
      </w:r>
      <w:r w:rsidRPr="00A02641">
        <w:rPr>
          <w:rFonts w:ascii="Arial" w:eastAsia="Times New Roman" w:hAnsi="Arial" w:cs="Arial"/>
          <w:color w:val="3366CC"/>
          <w:kern w:val="0"/>
          <w:sz w:val="18"/>
          <w:szCs w:val="18"/>
          <w:vertAlign w:val="superscript"/>
        </w:rPr>
        <w:t> [1]</w:t>
      </w:r>
      <w:r w:rsidRPr="00A02641">
        <w:rPr>
          <w:rFonts w:ascii="Arial" w:eastAsia="Times New Roman" w:hAnsi="Arial" w:cs="Arial"/>
          <w:color w:val="136EC2"/>
          <w:kern w:val="0"/>
          <w:sz w:val="2"/>
          <w:szCs w:val="2"/>
        </w:rPr>
        <w:t> </w:t>
      </w:r>
    </w:p>
    <w:p w14:paraId="5C1B6F1A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1997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年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5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月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7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号有人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布了一个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winnuke.c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。首先建立一条到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Win95/NT</w:t>
      </w:r>
      <w:hyperlink r:id="rId101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主机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TCP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连接，然后发送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TCP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紧急数据，导致对端</w:t>
      </w:r>
      <w:hyperlink r:id="rId102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系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统</w:t>
        </w:r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崩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溃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139/TCP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是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Win95/NT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统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最常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见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侦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听</w:t>
      </w:r>
      <w:hyperlink r:id="rId103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端口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，所以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winnuke.c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使用了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该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端口。之所以称呼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种攻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击为</w:t>
      </w:r>
      <w:hyperlink r:id="rId104" w:tgtFrame="_blank" w:history="1">
        <w:r w:rsidRPr="00A02641">
          <w:rPr>
            <w:rFonts w:ascii="Arial" w:eastAsia="Times New Roman" w:hAnsi="Arial" w:cs="Arial"/>
            <w:color w:val="136EC2"/>
            <w:kern w:val="0"/>
            <w:sz w:val="21"/>
            <w:szCs w:val="21"/>
            <w:u w:val="single"/>
          </w:rPr>
          <w:t>OOB</w:t>
        </w:r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攻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击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，因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MSG_OOB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标志，实际应该是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TCP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紧急数据攻击。</w:t>
      </w:r>
      <w:r w:rsidRPr="00A02641">
        <w:rPr>
          <w:rFonts w:ascii="Arial" w:eastAsia="Times New Roman" w:hAnsi="Arial" w:cs="Arial"/>
          <w:color w:val="3366CC"/>
          <w:kern w:val="0"/>
          <w:sz w:val="18"/>
          <w:szCs w:val="18"/>
          <w:vertAlign w:val="superscript"/>
        </w:rPr>
        <w:t> [1]</w:t>
      </w:r>
      <w:r w:rsidRPr="00A02641">
        <w:rPr>
          <w:rFonts w:ascii="Arial" w:eastAsia="Times New Roman" w:hAnsi="Arial" w:cs="Arial"/>
          <w:color w:val="136EC2"/>
          <w:kern w:val="0"/>
          <w:sz w:val="2"/>
          <w:szCs w:val="2"/>
        </w:rPr>
        <w:t> </w:t>
      </w:r>
    </w:p>
    <w:p w14:paraId="23821F06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原始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teardrop.c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只构造了两种碎片包，每次同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时发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送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两种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UDP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碎片包。如果指定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送次数，将完全重复先前所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送出去的两种碎片包。它可以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伪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造源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并跨越路由器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行</w:t>
      </w:r>
      <w:hyperlink r:id="rId105" w:tgtFrame="_blank" w:history="1"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远程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，影响的系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统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包括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Linux/WinNT/Win95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。使用的方法是：</w:t>
      </w:r>
      <w:r w:rsidRPr="00A02641">
        <w:rPr>
          <w:rFonts w:ascii="Arial" w:eastAsia="Times New Roman" w:hAnsi="Arial" w:cs="Arial"/>
          <w:color w:val="3366CC"/>
          <w:kern w:val="0"/>
          <w:sz w:val="18"/>
          <w:szCs w:val="18"/>
          <w:vertAlign w:val="superscript"/>
        </w:rPr>
        <w:t> [1]</w:t>
      </w:r>
      <w:r w:rsidRPr="00A02641">
        <w:rPr>
          <w:rFonts w:ascii="Arial" w:eastAsia="Times New Roman" w:hAnsi="Arial" w:cs="Arial"/>
          <w:color w:val="136EC2"/>
          <w:kern w:val="0"/>
          <w:sz w:val="2"/>
          <w:szCs w:val="2"/>
        </w:rPr>
        <w:t> </w:t>
      </w:r>
    </w:p>
    <w:p w14:paraId="51ECF635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teardrop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源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目的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ip[-s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源端口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][-d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目的端口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][-n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次数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]</w:t>
      </w:r>
    </w:p>
    <w:p w14:paraId="0AAE1E9B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比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较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新的一个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DoS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是</w:t>
      </w:r>
      <w:hyperlink r:id="rId106" w:tgtFrame="_blank" w:history="1">
        <w:r w:rsidRPr="00A02641">
          <w:rPr>
            <w:rFonts w:ascii="Arial" w:eastAsia="Times New Roman" w:hAnsi="Arial" w:cs="Arial"/>
            <w:color w:val="136EC2"/>
            <w:kern w:val="0"/>
            <w:sz w:val="21"/>
            <w:szCs w:val="21"/>
            <w:u w:val="single"/>
          </w:rPr>
          <w:t>Windows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SMB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实现中的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DoS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2002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年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8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月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布，只要允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许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匿名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连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接的</w:t>
      </w:r>
      <w:hyperlink r:id="rId107" w:tgtFrame="_blank" w:history="1">
        <w:r w:rsidRPr="00A02641">
          <w:rPr>
            <w:rFonts w:ascii="Arial" w:eastAsia="Times New Roman" w:hAnsi="Arial" w:cs="Arial"/>
            <w:color w:val="136EC2"/>
            <w:kern w:val="0"/>
            <w:sz w:val="21"/>
            <w:szCs w:val="21"/>
            <w:u w:val="single"/>
          </w:rPr>
          <w:t>windows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统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就可以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行</w:t>
      </w:r>
      <w:hyperlink r:id="rId108" w:tgtFrame="_blank" w:history="1"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远程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强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烈建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议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Windows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打相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应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hyperlink r:id="rId109" w:tgtFrame="_blank" w:history="1"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补丁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。它的方法就是先和目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标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统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建立一个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连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接，然后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送一个特定的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求，目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标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统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就会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兰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屏。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布的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测试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工具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SMBdie.exe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是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图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形界面工具，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输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入目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标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地址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NETBIOS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名称即可。</w:t>
      </w:r>
      <w:r w:rsidRPr="00A02641">
        <w:rPr>
          <w:rFonts w:ascii="Arial" w:eastAsia="Times New Roman" w:hAnsi="Arial" w:cs="Arial"/>
          <w:color w:val="3366CC"/>
          <w:kern w:val="0"/>
          <w:sz w:val="18"/>
          <w:szCs w:val="18"/>
          <w:vertAlign w:val="superscript"/>
        </w:rPr>
        <w:t> [1]</w:t>
      </w:r>
      <w:r w:rsidRPr="00A02641">
        <w:rPr>
          <w:rFonts w:ascii="Arial" w:eastAsia="Times New Roman" w:hAnsi="Arial" w:cs="Arial"/>
          <w:color w:val="136EC2"/>
          <w:kern w:val="0"/>
          <w:sz w:val="2"/>
          <w:szCs w:val="2"/>
        </w:rPr>
        <w:t> </w:t>
      </w:r>
    </w:p>
    <w:p w14:paraId="54D8E17F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从上面的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讨论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可以看出，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种攻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威力很大，而且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难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于</w:t>
      </w:r>
      <w:hyperlink r:id="rId110" w:tgtFrame="_blank" w:history="1"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侦察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。但真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实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情况下它的危害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仅现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于</w:t>
      </w:r>
      <w:hyperlink r:id="rId111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漏洞</w:t>
        </w:r>
      </w:hyperlink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发布后的不长的时间段内，相关厂商会很快发布</w:t>
      </w:r>
      <w:hyperlink r:id="rId112" w:tgtFrame="_blank" w:history="1"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补丁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修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补这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种漏洞。所以上面提到的几种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较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老的攻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现实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环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境中，通常是无效的。不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过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最新的攻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方法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还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是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让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我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们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不寒而栗，我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们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可以做的就是关注安全漏洞的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布，及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打上新的</w:t>
      </w:r>
      <w:hyperlink r:id="rId113" w:tgtFrame="_blank" w:history="1"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补丁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。如果你想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偷懒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话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购买专业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安全服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公司的相关服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务应该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是个更好的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选择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  <w:r w:rsidRPr="00A02641">
        <w:rPr>
          <w:rFonts w:ascii="Arial" w:eastAsia="Times New Roman" w:hAnsi="Arial" w:cs="Arial"/>
          <w:color w:val="3366CC"/>
          <w:kern w:val="0"/>
          <w:sz w:val="18"/>
          <w:szCs w:val="18"/>
          <w:vertAlign w:val="superscript"/>
        </w:rPr>
        <w:t> [1]</w:t>
      </w:r>
      <w:r w:rsidRPr="00A02641">
        <w:rPr>
          <w:rFonts w:ascii="Arial" w:eastAsia="Times New Roman" w:hAnsi="Arial" w:cs="Arial"/>
          <w:color w:val="136EC2"/>
          <w:kern w:val="0"/>
          <w:sz w:val="2"/>
          <w:szCs w:val="2"/>
        </w:rPr>
        <w:t> </w:t>
      </w:r>
    </w:p>
    <w:p w14:paraId="1F4FA007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利用</w:t>
      </w:r>
      <w:r w:rsidRPr="00A02641">
        <w:rPr>
          <w:rFonts w:ascii="SimSun" w:eastAsia="SimSun" w:hAnsi="SimSun" w:cs="SimSun"/>
          <w:b/>
          <w:bCs/>
          <w:color w:val="333333"/>
          <w:kern w:val="0"/>
          <w:sz w:val="21"/>
          <w:szCs w:val="21"/>
        </w:rPr>
        <w:t>协议</w:t>
      </w:r>
      <w:r w:rsidRPr="00A02641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的漏洞</w:t>
      </w:r>
    </w:p>
    <w:p w14:paraId="4CBAECAE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如果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说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上面那种漏洞危害的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时间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不是很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长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，那么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种攻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的生存能力却非常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强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了能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够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在网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络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上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行互通、互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联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，所有的</w:t>
      </w:r>
      <w:hyperlink r:id="rId114" w:tgtFrame="_blank" w:history="1"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软件</w:t>
        </w:r>
      </w:hyperlink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实现都必须遵循既有的协议，而如果这种协议存在漏洞的话，所有遵循此协议的软件都会受到影响。</w:t>
      </w:r>
      <w:r w:rsidRPr="00A02641">
        <w:rPr>
          <w:rFonts w:ascii="Arial" w:eastAsia="Times New Roman" w:hAnsi="Arial" w:cs="Arial"/>
          <w:color w:val="3366CC"/>
          <w:kern w:val="0"/>
          <w:sz w:val="18"/>
          <w:szCs w:val="18"/>
          <w:vertAlign w:val="superscript"/>
        </w:rPr>
        <w:t> [1]</w:t>
      </w:r>
      <w:r w:rsidRPr="00A02641">
        <w:rPr>
          <w:rFonts w:ascii="Arial" w:eastAsia="Times New Roman" w:hAnsi="Arial" w:cs="Arial"/>
          <w:color w:val="136EC2"/>
          <w:kern w:val="0"/>
          <w:sz w:val="2"/>
          <w:szCs w:val="2"/>
        </w:rPr>
        <w:t> </w:t>
      </w:r>
    </w:p>
    <w:p w14:paraId="3A16BBA2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最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经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典的攻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是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synflood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，它利用</w:t>
      </w:r>
      <w:hyperlink r:id="rId115" w:tgtFrame="_blank" w:history="1">
        <w:r w:rsidRPr="00A02641">
          <w:rPr>
            <w:rFonts w:ascii="Arial" w:eastAsia="Times New Roman" w:hAnsi="Arial" w:cs="Arial"/>
            <w:color w:val="136EC2"/>
            <w:kern w:val="0"/>
            <w:sz w:val="21"/>
            <w:szCs w:val="21"/>
            <w:u w:val="single"/>
          </w:rPr>
          <w:t>TCP/IP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协议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的漏洞完成攻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。通常一次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TCP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连接的建立包括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3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个步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骤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hyperlink r:id="rId116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客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户</w:t>
        </w:r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端</w:t>
        </w:r>
      </w:hyperlink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发送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SYN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包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给</w:t>
      </w:r>
      <w:hyperlink r:id="rId117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服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务</w:t>
        </w:r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器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端，服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器分配一定的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资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源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给这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连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接并返回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SYN/ACK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包，并等待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连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接建立的最后的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ACK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包，最后客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端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送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ACK</w:t>
      </w:r>
      <w:hyperlink r:id="rId118" w:tgtFrame="_blank" w:history="1"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报文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两者之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间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连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接建立起来，并可以通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过连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传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送数据了。而攻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过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程就是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疯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狂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送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SYN</w:t>
      </w:r>
      <w:hyperlink r:id="rId119" w:tgtFrame="_blank" w:history="1"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报文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，而不返回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ACK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报文，</w:t>
      </w:r>
      <w:hyperlink r:id="rId120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服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务</w:t>
        </w:r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器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占用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过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多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资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源，而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导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致</w:t>
      </w:r>
      <w:hyperlink r:id="rId121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系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统资</w:t>
        </w:r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源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占用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过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多，没有能力响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应别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的操作，或者不能响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应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正常的网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络请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求。</w:t>
      </w:r>
      <w:r w:rsidRPr="00A02641">
        <w:rPr>
          <w:rFonts w:ascii="Arial" w:eastAsia="Times New Roman" w:hAnsi="Arial" w:cs="Arial"/>
          <w:color w:val="3366CC"/>
          <w:kern w:val="0"/>
          <w:sz w:val="18"/>
          <w:szCs w:val="18"/>
          <w:vertAlign w:val="superscript"/>
        </w:rPr>
        <w:t> [1]</w:t>
      </w:r>
      <w:r w:rsidRPr="00A02641">
        <w:rPr>
          <w:rFonts w:ascii="Arial" w:eastAsia="Times New Roman" w:hAnsi="Arial" w:cs="Arial"/>
          <w:color w:val="136EC2"/>
          <w:kern w:val="0"/>
          <w:sz w:val="2"/>
          <w:szCs w:val="2"/>
        </w:rPr>
        <w:t> </w:t>
      </w:r>
    </w:p>
    <w:p w14:paraId="15290953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这个攻击是经典的以小搏大的攻击，自己使用少量资源占用对方大量资源。一台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P4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Linux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统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大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约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能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到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30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－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40M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64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字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synflood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报文，而一台普通的</w:t>
      </w:r>
      <w:hyperlink r:id="rId122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服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务</w:t>
        </w:r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器</w:t>
        </w:r>
      </w:hyperlink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20M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的流量就基本没有任何响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应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了（包括鼠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标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、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键盘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）。而且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synflood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仅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可以</w:t>
      </w:r>
      <w:hyperlink r:id="rId123" w:tgtFrame="_blank" w:history="1"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远程</w:t>
        </w:r>
      </w:hyperlink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进行，而且可以伪造源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地址，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追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查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造成很大困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难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，要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查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找必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所有骨干</w:t>
      </w:r>
      <w:hyperlink r:id="rId124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网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络</w:t>
        </w:r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运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营</w:t>
        </w:r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商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，一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级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一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级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路由器的向上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查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找。</w:t>
      </w:r>
      <w:r w:rsidRPr="00A02641">
        <w:rPr>
          <w:rFonts w:ascii="Arial" w:eastAsia="Times New Roman" w:hAnsi="Arial" w:cs="Arial"/>
          <w:color w:val="3366CC"/>
          <w:kern w:val="0"/>
          <w:sz w:val="18"/>
          <w:szCs w:val="18"/>
          <w:vertAlign w:val="superscript"/>
        </w:rPr>
        <w:t> [1]</w:t>
      </w:r>
      <w:r w:rsidRPr="00A02641">
        <w:rPr>
          <w:rFonts w:ascii="Arial" w:eastAsia="Times New Roman" w:hAnsi="Arial" w:cs="Arial"/>
          <w:color w:val="136EC2"/>
          <w:kern w:val="0"/>
          <w:sz w:val="2"/>
          <w:szCs w:val="2"/>
        </w:rPr>
        <w:t> </w:t>
      </w:r>
    </w:p>
    <w:p w14:paraId="625775F7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对于伪造源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synflood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，除非攻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者和被攻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统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之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间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所有的路由器的管理者都配合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查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找，否</w:t>
      </w:r>
    </w:p>
    <w:p w14:paraId="50556324" w14:textId="5BCBB0F2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noProof/>
          <w:color w:val="136EC2"/>
          <w:kern w:val="0"/>
          <w:sz w:val="21"/>
          <w:szCs w:val="21"/>
        </w:rPr>
        <w:drawing>
          <wp:inline distT="0" distB="0" distL="0" distR="0" wp14:anchorId="2232AB46" wp14:editId="3C7B2874">
            <wp:extent cx="2092325" cy="1736090"/>
            <wp:effectExtent l="0" t="0" r="0" b="0"/>
            <wp:docPr id="5" name="图片 5" descr="CP/IP协议结构图">
              <a:hlinkClick xmlns:a="http://schemas.openxmlformats.org/drawingml/2006/main" r:id="rId125" tgtFrame="&quot;_blank&quot;" tooltip="&quot;TCP/IP协议结构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P/IP协议结构图">
                      <a:hlinkClick r:id="rId125" tgtFrame="&quot;_blank&quot;" tooltip="&quot;TCP/IP协议结构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17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2641">
        <w:rPr>
          <w:rFonts w:ascii="宋体" w:eastAsia="宋体" w:hAnsi="宋体" w:cs="Arial" w:hint="eastAsia"/>
          <w:color w:val="555555"/>
          <w:kern w:val="0"/>
          <w:sz w:val="18"/>
          <w:szCs w:val="18"/>
          <w:bdr w:val="single" w:sz="6" w:space="6" w:color="E0E0E0" w:frame="1"/>
        </w:rPr>
        <w:t>TCP/IP协议结构图</w:t>
      </w:r>
    </w:p>
    <w:p w14:paraId="76C930D2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则很难追查。当前一些</w:t>
      </w:r>
      <w:hyperlink r:id="rId127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防火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墙</w:t>
        </w:r>
      </w:hyperlink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产品声称有抗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DoS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的能力，但通常他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们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能力有限，包括国外的</w:t>
      </w:r>
      <w:hyperlink r:id="rId128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硬件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防火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大多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100M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防火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的抗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synflood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的能力只有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20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－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30Mbps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（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64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字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syn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包），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里涉及到它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们对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小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报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文的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转发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能力，再大的流量甚至能把防火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打死机。有些安全厂商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认识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到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DoS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的危害，开始研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发专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用的抗拒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绝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务产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品。</w:t>
      </w:r>
      <w:r w:rsidRPr="00A02641">
        <w:rPr>
          <w:rFonts w:ascii="Arial" w:eastAsia="Times New Roman" w:hAnsi="Arial" w:cs="Arial"/>
          <w:color w:val="3366CC"/>
          <w:kern w:val="0"/>
          <w:sz w:val="18"/>
          <w:szCs w:val="18"/>
          <w:vertAlign w:val="superscript"/>
        </w:rPr>
        <w:t> [1]</w:t>
      </w:r>
      <w:r w:rsidRPr="00A02641">
        <w:rPr>
          <w:rFonts w:ascii="Arial" w:eastAsia="Times New Roman" w:hAnsi="Arial" w:cs="Arial"/>
          <w:color w:val="136EC2"/>
          <w:kern w:val="0"/>
          <w:sz w:val="2"/>
          <w:szCs w:val="2"/>
        </w:rPr>
        <w:t> </w:t>
      </w:r>
    </w:p>
    <w:p w14:paraId="1F62D2D7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由于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TCP/IP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协议相信</w:t>
      </w:r>
      <w:hyperlink r:id="rId129" w:tgtFrame="_blank" w:history="1"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报文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的源地址，另一种攻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方式是反射</w:t>
      </w:r>
      <w:hyperlink r:id="rId130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拒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绝</w:t>
        </w:r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服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务</w:t>
        </w:r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攻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击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，另外可以利用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还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有</w:t>
      </w:r>
      <w:hyperlink r:id="rId131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广播地址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，和</w:t>
      </w:r>
      <w:hyperlink r:id="rId132" w:tgtFrame="_blank" w:history="1"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组播</w:t>
        </w:r>
      </w:hyperlink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协议辅助反射拒绝服务攻击效果更好。不过大多数路由器都禁止</w:t>
      </w:r>
      <w:hyperlink r:id="rId133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广播地址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和</w:t>
      </w:r>
      <w:hyperlink r:id="rId134" w:tgtFrame="_blank" w:history="1"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组播</w:t>
        </w:r>
      </w:hyperlink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协议的地址。</w:t>
      </w:r>
      <w:r w:rsidRPr="00A02641">
        <w:rPr>
          <w:rFonts w:ascii="Arial" w:eastAsia="Times New Roman" w:hAnsi="Arial" w:cs="Arial"/>
          <w:color w:val="3366CC"/>
          <w:kern w:val="0"/>
          <w:sz w:val="18"/>
          <w:szCs w:val="18"/>
          <w:vertAlign w:val="superscript"/>
        </w:rPr>
        <w:t> [1]</w:t>
      </w:r>
      <w:r w:rsidRPr="00A02641">
        <w:rPr>
          <w:rFonts w:ascii="Arial" w:eastAsia="Times New Roman" w:hAnsi="Arial" w:cs="Arial"/>
          <w:color w:val="136EC2"/>
          <w:kern w:val="0"/>
          <w:sz w:val="2"/>
          <w:szCs w:val="2"/>
        </w:rPr>
        <w:t> </w:t>
      </w:r>
    </w:p>
    <w:p w14:paraId="2D3F40F9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另一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方式是使用大量符合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协议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的正常服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求，由于每个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求耗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费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很大</w:t>
      </w:r>
      <w:hyperlink r:id="rId135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系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统资</w:t>
        </w:r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源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导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致正常服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求不能成功。如</w:t>
      </w:r>
      <w:hyperlink r:id="rId136" w:tgtFrame="_blank" w:history="1">
        <w:r w:rsidRPr="00A02641">
          <w:rPr>
            <w:rFonts w:ascii="Arial" w:eastAsia="Times New Roman" w:hAnsi="Arial" w:cs="Arial"/>
            <w:color w:val="136EC2"/>
            <w:kern w:val="0"/>
            <w:sz w:val="21"/>
            <w:szCs w:val="21"/>
            <w:u w:val="single"/>
          </w:rPr>
          <w:t>HTTP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协议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是</w:t>
      </w:r>
      <w:hyperlink r:id="rId137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无状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态协议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者构造大量搜索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求，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些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求耗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费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大量</w:t>
      </w:r>
      <w:hyperlink r:id="rId138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服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务</w:t>
        </w:r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器</w:t>
        </w:r>
      </w:hyperlink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资源，导致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DoS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种方式攻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比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较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好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处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理，由于是正常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求，暴露了正常的源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地址，禁止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些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就可以了。</w:t>
      </w:r>
      <w:r w:rsidRPr="00A02641">
        <w:rPr>
          <w:rFonts w:ascii="Arial" w:eastAsia="Times New Roman" w:hAnsi="Arial" w:cs="Arial"/>
          <w:color w:val="3366CC"/>
          <w:kern w:val="0"/>
          <w:sz w:val="18"/>
          <w:szCs w:val="18"/>
          <w:vertAlign w:val="superscript"/>
        </w:rPr>
        <w:t> [1]</w:t>
      </w:r>
      <w:r w:rsidRPr="00A02641">
        <w:rPr>
          <w:rFonts w:ascii="Arial" w:eastAsia="Times New Roman" w:hAnsi="Arial" w:cs="Arial"/>
          <w:color w:val="136EC2"/>
          <w:kern w:val="0"/>
          <w:sz w:val="2"/>
          <w:szCs w:val="2"/>
        </w:rPr>
        <w:t> </w:t>
      </w:r>
    </w:p>
    <w:p w14:paraId="6EAC5324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SimSun" w:eastAsia="SimSun" w:hAnsi="SimSun" w:cs="SimSun"/>
          <w:b/>
          <w:bCs/>
          <w:color w:val="333333"/>
          <w:kern w:val="0"/>
          <w:sz w:val="21"/>
          <w:szCs w:val="21"/>
        </w:rPr>
        <w:t>进行资源比</w:t>
      </w:r>
      <w:r w:rsidRPr="00A02641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拼</w:t>
      </w:r>
    </w:p>
    <w:p w14:paraId="63FE7F3E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这种攻击方式属于无赖打法，我凭借着手中的资源丰富，发送大量的垃圾数据侵占完你的资源，导致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DoS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。比如，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ICMPflood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mstreamflood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Connectionflood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了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得比目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标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统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更多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资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源，通常攻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者会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发动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DDoS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（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DistributedDos</w:t>
      </w:r>
      <w:hyperlink r:id="rId139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分布式拒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绝</w:t>
        </w:r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服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务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者控制多个攻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傀儡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发动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才能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产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生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预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期的效果。前两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是可以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伪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造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地址的，追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查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也是非常困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难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，第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3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种攻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由于需要建立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连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接，可能会暴露攻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傀儡的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地址，通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过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防火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禁止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些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就可以了。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对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于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难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于追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查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，禁止的攻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，我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们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只能期望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专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用的抗拒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绝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务产品了。</w:t>
      </w:r>
      <w:r w:rsidRPr="00A02641">
        <w:rPr>
          <w:rFonts w:ascii="Arial" w:eastAsia="Times New Roman" w:hAnsi="Arial" w:cs="Arial"/>
          <w:color w:val="3366CC"/>
          <w:kern w:val="0"/>
          <w:sz w:val="18"/>
          <w:szCs w:val="18"/>
          <w:vertAlign w:val="superscript"/>
        </w:rPr>
        <w:t> [1]</w:t>
      </w:r>
      <w:r w:rsidRPr="00A02641">
        <w:rPr>
          <w:rFonts w:ascii="Arial" w:eastAsia="Times New Roman" w:hAnsi="Arial" w:cs="Arial"/>
          <w:color w:val="136EC2"/>
          <w:kern w:val="0"/>
          <w:sz w:val="2"/>
          <w:szCs w:val="2"/>
        </w:rPr>
        <w:t> </w:t>
      </w:r>
    </w:p>
    <w:p w14:paraId="35644E68" w14:textId="77777777" w:rsidR="00A02641" w:rsidRPr="00A02641" w:rsidRDefault="00A02641" w:rsidP="00A02641">
      <w:pPr>
        <w:widowControl/>
        <w:shd w:val="clear" w:color="auto" w:fill="FFFFFF"/>
        <w:spacing w:line="300" w:lineRule="atLeast"/>
        <w:jc w:val="left"/>
        <w:outlineLvl w:val="2"/>
        <w:rPr>
          <w:rFonts w:ascii="Microsoft YaHei" w:eastAsia="Microsoft YaHei" w:hAnsi="Microsoft YaHei" w:cs="Times New Roman"/>
          <w:color w:val="333333"/>
          <w:kern w:val="0"/>
          <w:sz w:val="27"/>
          <w:szCs w:val="27"/>
        </w:rPr>
      </w:pPr>
      <w:bookmarkStart w:id="20" w:name="1_5"/>
      <w:bookmarkStart w:id="21" w:name="sub209571_1_5"/>
      <w:bookmarkStart w:id="22" w:name="攻击程序"/>
      <w:bookmarkStart w:id="23" w:name="1-5"/>
      <w:bookmarkEnd w:id="20"/>
      <w:bookmarkEnd w:id="21"/>
      <w:bookmarkEnd w:id="22"/>
      <w:bookmarkEnd w:id="23"/>
      <w:r w:rsidRPr="00A02641">
        <w:rPr>
          <w:rFonts w:ascii="Microsoft YaHei" w:eastAsia="Microsoft YaHei" w:hAnsi="Microsoft YaHei" w:cs="Times New Roman" w:hint="eastAsia"/>
          <w:color w:val="333333"/>
          <w:kern w:val="0"/>
          <w:sz w:val="27"/>
          <w:szCs w:val="27"/>
        </w:rPr>
        <w:t>攻击程序</w:t>
      </w:r>
    </w:p>
    <w:p w14:paraId="6420C04C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 w:hint="eastAsia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smurf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、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trinoo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、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tfn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、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tfn2k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以及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stacheldraht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是比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较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常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见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DoS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hyperlink r:id="rId140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程序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，本文将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对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它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们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的原理以及抵御措施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论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述，以帮助</w:t>
      </w:r>
      <w:hyperlink r:id="rId141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管理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员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有效地抵御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DoS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风暴攻击，维护站点安全。</w:t>
      </w:r>
      <w:r w:rsidRPr="00A02641">
        <w:rPr>
          <w:rFonts w:ascii="Arial" w:eastAsia="Times New Roman" w:hAnsi="Arial" w:cs="Arial"/>
          <w:color w:val="3366CC"/>
          <w:kern w:val="0"/>
          <w:sz w:val="18"/>
          <w:szCs w:val="18"/>
          <w:vertAlign w:val="superscript"/>
        </w:rPr>
        <w:t> [1]</w:t>
      </w:r>
      <w:r w:rsidRPr="00A02641">
        <w:rPr>
          <w:rFonts w:ascii="Arial" w:eastAsia="Times New Roman" w:hAnsi="Arial" w:cs="Arial"/>
          <w:color w:val="136EC2"/>
          <w:kern w:val="0"/>
          <w:sz w:val="2"/>
          <w:szCs w:val="2"/>
        </w:rPr>
        <w:t> </w:t>
      </w:r>
    </w:p>
    <w:p w14:paraId="577E1F9D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  <w:t>“smurf</w:t>
      </w:r>
      <w:r w:rsidRPr="00A02641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b/>
          <w:bCs/>
          <w:color w:val="333333"/>
          <w:kern w:val="0"/>
          <w:sz w:val="21"/>
          <w:szCs w:val="21"/>
        </w:rPr>
        <w:t>击</w:t>
      </w:r>
      <w:r w:rsidRPr="00A0264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  <w:t>”</w:t>
      </w:r>
      <w:r w:rsidRPr="00A02641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，如何抵御</w:t>
      </w:r>
    </w:p>
    <w:p w14:paraId="1C8FBB7B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Smurf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是一种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简单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但有效的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DDoS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技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术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，它利用了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ICMP(Internet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控制信息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协议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）。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ICMP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Internet</w:t>
      </w:r>
    </w:p>
    <w:p w14:paraId="5118114F" w14:textId="3DF5CC80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noProof/>
          <w:color w:val="136EC2"/>
          <w:kern w:val="0"/>
          <w:sz w:val="21"/>
          <w:szCs w:val="21"/>
        </w:rPr>
        <w:drawing>
          <wp:inline distT="0" distB="0" distL="0" distR="0" wp14:anchorId="0CE14EDC" wp14:editId="4C463F43">
            <wp:extent cx="2092325" cy="1797685"/>
            <wp:effectExtent l="0" t="0" r="0" b="5715"/>
            <wp:docPr id="4" name="图片 4" descr="客">
              <a:hlinkClick xmlns:a="http://schemas.openxmlformats.org/drawingml/2006/main" r:id="rId142" tgtFrame="&quot;_blank&quot;" tooltip="&quot;黑客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客">
                      <a:hlinkClick r:id="rId142" tgtFrame="&quot;_blank&quot;" tooltip="&quot;黑客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2641">
        <w:rPr>
          <w:rFonts w:ascii="宋体" w:eastAsia="宋体" w:hAnsi="宋体" w:cs="Arial" w:hint="eastAsia"/>
          <w:color w:val="555555"/>
          <w:kern w:val="0"/>
          <w:sz w:val="18"/>
          <w:szCs w:val="18"/>
          <w:bdr w:val="single" w:sz="6" w:space="6" w:color="E0E0E0" w:frame="1"/>
        </w:rPr>
        <w:t>黑客</w:t>
      </w:r>
    </w:p>
    <w:p w14:paraId="235CE34F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上用于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错误处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理和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传递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控制信息。它的功能之一是与主机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联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系，通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过发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送一个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“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回音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求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”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（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echorequest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）信息包看看主机是否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“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活着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”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。最普通的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ping</w:t>
      </w:r>
      <w:hyperlink r:id="rId144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程序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就使用了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个功能。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Smurf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是用一个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来的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帐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号安装到一个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算机上的，然后用一个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伪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造的源地址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连续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ping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一个或多个</w:t>
      </w:r>
      <w:hyperlink r:id="rId145" w:tgtFrame="_blank" w:history="1"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计算机网络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就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导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致所有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算机所响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应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的那个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算机并不是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实际发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送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个信息包的那个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算机。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个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伪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造的源地址，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实际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上就是攻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的目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标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，它将被极大数量的响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应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信息量所淹没。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对这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个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伪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造信息包做出响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应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算机网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络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就成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的不知情的</w:t>
      </w:r>
      <w:hyperlink r:id="rId146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同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谋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  <w:r w:rsidRPr="00A02641">
        <w:rPr>
          <w:rFonts w:ascii="Arial" w:eastAsia="Times New Roman" w:hAnsi="Arial" w:cs="Arial"/>
          <w:color w:val="3366CC"/>
          <w:kern w:val="0"/>
          <w:sz w:val="18"/>
          <w:szCs w:val="18"/>
          <w:vertAlign w:val="superscript"/>
        </w:rPr>
        <w:t> [1]</w:t>
      </w:r>
      <w:r w:rsidRPr="00A02641">
        <w:rPr>
          <w:rFonts w:ascii="Arial" w:eastAsia="Times New Roman" w:hAnsi="Arial" w:cs="Arial"/>
          <w:color w:val="136EC2"/>
          <w:kern w:val="0"/>
          <w:sz w:val="2"/>
          <w:szCs w:val="2"/>
        </w:rPr>
        <w:t> </w:t>
      </w:r>
    </w:p>
    <w:p w14:paraId="3D891ED9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下面是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SmurfDDoS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的基本特性以及建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议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采用的抵御策略：</w:t>
      </w:r>
      <w:r w:rsidRPr="00A02641">
        <w:rPr>
          <w:rFonts w:ascii="Arial" w:eastAsia="Times New Roman" w:hAnsi="Arial" w:cs="Arial"/>
          <w:color w:val="3366CC"/>
          <w:kern w:val="0"/>
          <w:sz w:val="18"/>
          <w:szCs w:val="18"/>
          <w:vertAlign w:val="superscript"/>
        </w:rPr>
        <w:t> [1]</w:t>
      </w:r>
      <w:r w:rsidRPr="00A02641">
        <w:rPr>
          <w:rFonts w:ascii="Arial" w:eastAsia="Times New Roman" w:hAnsi="Arial" w:cs="Arial"/>
          <w:color w:val="136EC2"/>
          <w:kern w:val="0"/>
          <w:sz w:val="2"/>
          <w:szCs w:val="2"/>
        </w:rPr>
        <w:t> </w:t>
      </w:r>
    </w:p>
    <w:p w14:paraId="507139CE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1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、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Smurf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hyperlink r:id="rId147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平台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：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smurf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为了能工作，必须要找到攻击平台，这个平台就是：其</w:t>
      </w:r>
      <w:hyperlink r:id="rId148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路由器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上启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动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了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广播功能。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个功能允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许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smurf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发送一个伪造的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ping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信息包，然后将它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传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播到整个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算机网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络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中。</w:t>
      </w:r>
      <w:r w:rsidRPr="00A02641">
        <w:rPr>
          <w:rFonts w:ascii="Arial" w:eastAsia="Times New Roman" w:hAnsi="Arial" w:cs="Arial"/>
          <w:color w:val="3366CC"/>
          <w:kern w:val="0"/>
          <w:sz w:val="18"/>
          <w:szCs w:val="18"/>
          <w:vertAlign w:val="superscript"/>
        </w:rPr>
        <w:t> [1]</w:t>
      </w:r>
      <w:r w:rsidRPr="00A02641">
        <w:rPr>
          <w:rFonts w:ascii="Arial" w:eastAsia="Times New Roman" w:hAnsi="Arial" w:cs="Arial"/>
          <w:color w:val="136EC2"/>
          <w:kern w:val="0"/>
          <w:sz w:val="2"/>
          <w:szCs w:val="2"/>
        </w:rPr>
        <w:t> </w:t>
      </w:r>
    </w:p>
    <w:p w14:paraId="22C37EE9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2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、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防止系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统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成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smurf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的平台，要将所有路由器上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的广播功能都禁止。一般来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讲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广播功能并不需要。</w:t>
      </w:r>
      <w:r w:rsidRPr="00A02641">
        <w:rPr>
          <w:rFonts w:ascii="Arial" w:eastAsia="Times New Roman" w:hAnsi="Arial" w:cs="Arial"/>
          <w:color w:val="3366CC"/>
          <w:kern w:val="0"/>
          <w:sz w:val="18"/>
          <w:szCs w:val="18"/>
          <w:vertAlign w:val="superscript"/>
        </w:rPr>
        <w:t> [1]</w:t>
      </w:r>
      <w:r w:rsidRPr="00A02641">
        <w:rPr>
          <w:rFonts w:ascii="Arial" w:eastAsia="Times New Roman" w:hAnsi="Arial" w:cs="Arial"/>
          <w:color w:val="136EC2"/>
          <w:kern w:val="0"/>
          <w:sz w:val="2"/>
          <w:szCs w:val="2"/>
        </w:rPr>
        <w:t> </w:t>
      </w:r>
    </w:p>
    <w:p w14:paraId="40E879C6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3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、攻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者也有可能从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LAN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内部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发动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一个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smurf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，在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种情况下，禁止路由器上的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广播功能就没有用了。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了避免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一个攻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许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多</w:t>
      </w:r>
      <w:hyperlink r:id="rId149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操作系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统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都提供了相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应设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置，防止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算机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对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广播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求做出响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应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  <w:r w:rsidRPr="00A02641">
        <w:rPr>
          <w:rFonts w:ascii="Arial" w:eastAsia="Times New Roman" w:hAnsi="Arial" w:cs="Arial"/>
          <w:color w:val="3366CC"/>
          <w:kern w:val="0"/>
          <w:sz w:val="18"/>
          <w:szCs w:val="18"/>
          <w:vertAlign w:val="superscript"/>
        </w:rPr>
        <w:t> [1]</w:t>
      </w:r>
      <w:r w:rsidRPr="00A02641">
        <w:rPr>
          <w:rFonts w:ascii="Arial" w:eastAsia="Times New Roman" w:hAnsi="Arial" w:cs="Arial"/>
          <w:color w:val="136EC2"/>
          <w:kern w:val="0"/>
          <w:sz w:val="2"/>
          <w:szCs w:val="2"/>
        </w:rPr>
        <w:t> </w:t>
      </w:r>
    </w:p>
    <w:p w14:paraId="3194858F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4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、如果攻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者要成功地利用你成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平台，你的路由器必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要允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许</w:t>
      </w:r>
      <w:hyperlink r:id="rId150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信息包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以不是从你的内网中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产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生的源地址离开网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络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。配置路由器，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让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它将不是由你的内网中生成的信息包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过滤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出去，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是有可能做到的。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就是所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谓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的网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络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出口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过滤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器功能。</w:t>
      </w:r>
      <w:r w:rsidRPr="00A02641">
        <w:rPr>
          <w:rFonts w:ascii="Arial" w:eastAsia="Times New Roman" w:hAnsi="Arial" w:cs="Arial"/>
          <w:color w:val="3366CC"/>
          <w:kern w:val="0"/>
          <w:sz w:val="18"/>
          <w:szCs w:val="18"/>
          <w:vertAlign w:val="superscript"/>
        </w:rPr>
        <w:t> [1]</w:t>
      </w:r>
      <w:r w:rsidRPr="00A02641">
        <w:rPr>
          <w:rFonts w:ascii="Arial" w:eastAsia="Times New Roman" w:hAnsi="Arial" w:cs="Arial"/>
          <w:color w:val="136EC2"/>
          <w:kern w:val="0"/>
          <w:sz w:val="2"/>
          <w:szCs w:val="2"/>
        </w:rPr>
        <w:t> </w:t>
      </w:r>
    </w:p>
    <w:p w14:paraId="29D4969E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5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、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ISP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则应使用网络入口</w:t>
      </w:r>
      <w:hyperlink r:id="rId151" w:tgtFrame="_blank" w:history="1"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过滤器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，以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丢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掉那些不是来自一个已知范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围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内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地址的</w:t>
      </w:r>
      <w:hyperlink r:id="rId152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信息包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  <w:r w:rsidRPr="00A02641">
        <w:rPr>
          <w:rFonts w:ascii="Arial" w:eastAsia="Times New Roman" w:hAnsi="Arial" w:cs="Arial"/>
          <w:color w:val="3366CC"/>
          <w:kern w:val="0"/>
          <w:sz w:val="18"/>
          <w:szCs w:val="18"/>
          <w:vertAlign w:val="superscript"/>
        </w:rPr>
        <w:t> [1]</w:t>
      </w:r>
      <w:r w:rsidRPr="00A02641">
        <w:rPr>
          <w:rFonts w:ascii="Arial" w:eastAsia="Times New Roman" w:hAnsi="Arial" w:cs="Arial"/>
          <w:color w:val="136EC2"/>
          <w:kern w:val="0"/>
          <w:sz w:val="2"/>
          <w:szCs w:val="2"/>
        </w:rPr>
        <w:t> </w:t>
      </w:r>
    </w:p>
    <w:p w14:paraId="5BA2F2CE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6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、挫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败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一个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smurf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的最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简单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方法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对边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界路由器的回音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应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答（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echoreply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</w:t>
      </w:r>
      <w:hyperlink r:id="rId153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信息包</w:t>
        </w:r>
      </w:hyperlink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进行过滤，然后丢弃它们，这样就能阻止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“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命中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”Web</w:t>
      </w:r>
      <w:hyperlink r:id="rId154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服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务</w:t>
        </w:r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器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和内网。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对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于那些使用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Cisco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路由器的人，另一个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选择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是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CAR(CommittedAccessRate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，承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诺访问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速率）。</w:t>
      </w:r>
      <w:r w:rsidRPr="00A02641">
        <w:rPr>
          <w:rFonts w:ascii="Arial" w:eastAsia="Times New Roman" w:hAnsi="Arial" w:cs="Arial"/>
          <w:color w:val="3366CC"/>
          <w:kern w:val="0"/>
          <w:sz w:val="18"/>
          <w:szCs w:val="18"/>
          <w:vertAlign w:val="superscript"/>
        </w:rPr>
        <w:t>[1]</w:t>
      </w:r>
      <w:r w:rsidRPr="00A02641">
        <w:rPr>
          <w:rFonts w:ascii="Arial" w:eastAsia="Times New Roman" w:hAnsi="Arial" w:cs="Arial"/>
          <w:color w:val="136EC2"/>
          <w:kern w:val="0"/>
          <w:sz w:val="2"/>
          <w:szCs w:val="2"/>
        </w:rPr>
        <w:t> </w:t>
      </w:r>
    </w:p>
    <w:p w14:paraId="1549A6A6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丢弃所有的回音应答</w:t>
      </w:r>
      <w:hyperlink r:id="rId155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信息包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能使网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络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避免被淹没，但是它不能防止来自上游供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应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者通道的交通堵塞。如果你成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了攻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的目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标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，就要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求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ISP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对回音应答</w:t>
      </w:r>
      <w:hyperlink r:id="rId156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信息包</w:t>
        </w:r>
      </w:hyperlink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进行过滤并丢弃。如果不想完全禁止回音应答，那么可以有选择地丢弃那些指向你的公用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Web</w:t>
      </w:r>
      <w:hyperlink r:id="rId157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服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务</w:t>
        </w:r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器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的回音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应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答</w:t>
      </w:r>
      <w:hyperlink r:id="rId158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信息包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CAR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技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术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由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Cisco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开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，它能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够规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定出各种</w:t>
      </w:r>
      <w:hyperlink r:id="rId159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信息包</w:t>
        </w:r>
      </w:hyperlink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类型使用的</w:t>
      </w:r>
      <w:hyperlink r:id="rId160" w:tgtFrame="_blank" w:history="1"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带宽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的最大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值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。例如，使用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CAR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，我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们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就可以精确地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规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定回音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应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答</w:t>
      </w:r>
      <w:hyperlink r:id="rId161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信息包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所使用的</w:t>
      </w:r>
      <w:hyperlink r:id="rId162" w:tgtFrame="_blank" w:history="1"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带宽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的最大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值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  <w:r w:rsidRPr="00A02641">
        <w:rPr>
          <w:rFonts w:ascii="Arial" w:eastAsia="Times New Roman" w:hAnsi="Arial" w:cs="Arial"/>
          <w:color w:val="3366CC"/>
          <w:kern w:val="0"/>
          <w:sz w:val="18"/>
          <w:szCs w:val="18"/>
          <w:vertAlign w:val="superscript"/>
        </w:rPr>
        <w:t> [1]</w:t>
      </w:r>
      <w:r w:rsidRPr="00A02641">
        <w:rPr>
          <w:rFonts w:ascii="Arial" w:eastAsia="Times New Roman" w:hAnsi="Arial" w:cs="Arial"/>
          <w:color w:val="136EC2"/>
          <w:kern w:val="0"/>
          <w:sz w:val="2"/>
          <w:szCs w:val="2"/>
        </w:rPr>
        <w:t> </w:t>
      </w:r>
    </w:p>
    <w:p w14:paraId="458AF1AA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  <w:t>“trinoo”</w:t>
      </w:r>
      <w:r w:rsidRPr="00A02641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，如何抵御</w:t>
      </w:r>
    </w:p>
    <w:p w14:paraId="7E65EBE8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trinoo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是复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杂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DDoS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hyperlink r:id="rId163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程序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，它使用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“master”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程序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对实际实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施攻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的任何数量的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“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代理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”</w:t>
      </w:r>
    </w:p>
    <w:p w14:paraId="27182BBA" w14:textId="589E4428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noProof/>
          <w:color w:val="136EC2"/>
          <w:kern w:val="0"/>
          <w:sz w:val="21"/>
          <w:szCs w:val="21"/>
        </w:rPr>
        <w:drawing>
          <wp:inline distT="0" distB="0" distL="0" distR="0" wp14:anchorId="3A9B0AC4" wp14:editId="53149B7F">
            <wp:extent cx="1332865" cy="2092325"/>
            <wp:effectExtent l="0" t="0" r="0" b="0"/>
            <wp:docPr id="3" name="图片 3" descr="引流量技术在DOS攻击中应用">
              <a:hlinkClick xmlns:a="http://schemas.openxmlformats.org/drawingml/2006/main" r:id="rId164" tgtFrame="&quot;_blank&quot;" tooltip="&quot;牵引流量技术在DOS攻击中应用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引流量技术在DOS攻击中应用">
                      <a:hlinkClick r:id="rId164" tgtFrame="&quot;_blank&quot;" tooltip="&quot;牵引流量技术在DOS攻击中应用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865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2641">
        <w:rPr>
          <w:rFonts w:ascii="宋体" w:eastAsia="宋体" w:hAnsi="宋体" w:cs="Arial" w:hint="eastAsia"/>
          <w:color w:val="555555"/>
          <w:kern w:val="0"/>
          <w:sz w:val="18"/>
          <w:szCs w:val="18"/>
          <w:bdr w:val="single" w:sz="6" w:space="6" w:color="E0E0E0" w:frame="1"/>
        </w:rPr>
        <w:t>牵引流量技术在DOS攻击中应用</w:t>
      </w:r>
    </w:p>
    <w:p w14:paraId="65524F91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hyperlink r:id="rId166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程序</w:t>
        </w:r>
      </w:hyperlink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实现自动控制。攻击者连接到安装了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master</w:t>
      </w:r>
      <w:hyperlink r:id="rId167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程序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算机，启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动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master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程序，然后根据一个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地址的列表，由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master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程序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负责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启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动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所有的代理程序。接着，代理程序用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UDP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信息包冲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网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络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，从而攻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目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标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。在攻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之前，侵入者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了安装</w:t>
      </w:r>
      <w:hyperlink r:id="rId168" w:tgtFrame="_blank" w:history="1"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软件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，已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经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控制了装有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master</w:t>
      </w:r>
      <w:hyperlink r:id="rId169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程序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算机和所有装有代理</w:t>
      </w:r>
      <w:hyperlink r:id="rId170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程序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算机。</w:t>
      </w:r>
      <w:r w:rsidRPr="00A02641">
        <w:rPr>
          <w:rFonts w:ascii="Arial" w:eastAsia="Times New Roman" w:hAnsi="Arial" w:cs="Arial"/>
          <w:color w:val="3366CC"/>
          <w:kern w:val="0"/>
          <w:sz w:val="18"/>
          <w:szCs w:val="18"/>
          <w:vertAlign w:val="superscript"/>
        </w:rPr>
        <w:t> [1]</w:t>
      </w:r>
      <w:r w:rsidRPr="00A02641">
        <w:rPr>
          <w:rFonts w:ascii="Arial" w:eastAsia="Times New Roman" w:hAnsi="Arial" w:cs="Arial"/>
          <w:color w:val="136EC2"/>
          <w:kern w:val="0"/>
          <w:sz w:val="2"/>
          <w:szCs w:val="2"/>
        </w:rPr>
        <w:t> </w:t>
      </w:r>
    </w:p>
    <w:p w14:paraId="21C35514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下面是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trinooDDoS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的基本特性以及建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议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采用的抵御策略：</w:t>
      </w:r>
    </w:p>
    <w:p w14:paraId="5DA3AD37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1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、在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master</w:t>
      </w:r>
      <w:hyperlink r:id="rId171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程序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与代理</w:t>
      </w:r>
      <w:hyperlink r:id="rId172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程序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的所有通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讯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中，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trinoo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都使用了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UDP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协议。</w:t>
      </w:r>
      <w:hyperlink r:id="rId173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入侵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检测</w:t>
        </w:r>
      </w:hyperlink>
      <w:hyperlink r:id="rId174" w:tgtFrame="_blank" w:history="1"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软件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能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够寻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找使用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UDP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协议的数据流（类型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17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）。</w:t>
      </w:r>
      <w:r w:rsidRPr="00A02641">
        <w:rPr>
          <w:rFonts w:ascii="Arial" w:eastAsia="Times New Roman" w:hAnsi="Arial" w:cs="Arial"/>
          <w:color w:val="3366CC"/>
          <w:kern w:val="0"/>
          <w:sz w:val="18"/>
          <w:szCs w:val="18"/>
          <w:vertAlign w:val="superscript"/>
        </w:rPr>
        <w:t> [1]</w:t>
      </w:r>
      <w:r w:rsidRPr="00A02641">
        <w:rPr>
          <w:rFonts w:ascii="Arial" w:eastAsia="Times New Roman" w:hAnsi="Arial" w:cs="Arial"/>
          <w:color w:val="136EC2"/>
          <w:kern w:val="0"/>
          <w:sz w:val="2"/>
          <w:szCs w:val="2"/>
        </w:rPr>
        <w:t> </w:t>
      </w:r>
    </w:p>
    <w:p w14:paraId="6B3905B9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2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、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Trinoomaster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程序的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监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听</w:t>
      </w:r>
      <w:hyperlink r:id="rId175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端口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是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27655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者一般借助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telnet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通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过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TCP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连接到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master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程序所在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算机。</w:t>
      </w:r>
      <w:hyperlink r:id="rId176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入侵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检测</w:t>
        </w:r>
      </w:hyperlink>
      <w:hyperlink r:id="rId177" w:tgtFrame="_blank" w:history="1"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软件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能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够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搜索到使用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TCP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（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型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6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）并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连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接到</w:t>
      </w:r>
      <w:hyperlink r:id="rId178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端口</w:t>
        </w:r>
      </w:hyperlink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27655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hyperlink r:id="rId179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数据流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  <w:r w:rsidRPr="00A02641">
        <w:rPr>
          <w:rFonts w:ascii="Arial" w:eastAsia="Times New Roman" w:hAnsi="Arial" w:cs="Arial"/>
          <w:color w:val="3366CC"/>
          <w:kern w:val="0"/>
          <w:sz w:val="18"/>
          <w:szCs w:val="18"/>
          <w:vertAlign w:val="superscript"/>
        </w:rPr>
        <w:t> [1]</w:t>
      </w:r>
      <w:r w:rsidRPr="00A02641">
        <w:rPr>
          <w:rFonts w:ascii="Arial" w:eastAsia="Times New Roman" w:hAnsi="Arial" w:cs="Arial"/>
          <w:color w:val="136EC2"/>
          <w:kern w:val="0"/>
          <w:sz w:val="2"/>
          <w:szCs w:val="2"/>
        </w:rPr>
        <w:t> </w:t>
      </w:r>
    </w:p>
    <w:p w14:paraId="059D75E2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3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、所有从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master</w:t>
      </w:r>
      <w:hyperlink r:id="rId180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程序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到代理程序的通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讯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都包含字符串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“l44”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，并且被引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导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到代理的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UDP</w:t>
      </w:r>
      <w:hyperlink r:id="rId181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端口</w:t>
        </w:r>
      </w:hyperlink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27444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  <w:hyperlink r:id="rId182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入侵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检测</w:t>
        </w:r>
      </w:hyperlink>
      <w:hyperlink r:id="rId183" w:tgtFrame="_blank" w:history="1"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软件</w:t>
        </w:r>
      </w:hyperlink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检查到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UDP</w:t>
      </w:r>
      <w:hyperlink r:id="rId184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端口</w:t>
        </w:r>
      </w:hyperlink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27444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连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接，如果有包含字符串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l44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的信息包被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送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过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去，那么接受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个信息包的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算机可能就是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DDoS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代理。</w:t>
      </w:r>
      <w:r w:rsidRPr="00A02641">
        <w:rPr>
          <w:rFonts w:ascii="Arial" w:eastAsia="Times New Roman" w:hAnsi="Arial" w:cs="Arial"/>
          <w:color w:val="3366CC"/>
          <w:kern w:val="0"/>
          <w:sz w:val="18"/>
          <w:szCs w:val="18"/>
          <w:vertAlign w:val="superscript"/>
        </w:rPr>
        <w:t> [1]</w:t>
      </w:r>
      <w:r w:rsidRPr="00A02641">
        <w:rPr>
          <w:rFonts w:ascii="Arial" w:eastAsia="Times New Roman" w:hAnsi="Arial" w:cs="Arial"/>
          <w:color w:val="136EC2"/>
          <w:kern w:val="0"/>
          <w:sz w:val="2"/>
          <w:szCs w:val="2"/>
        </w:rPr>
        <w:t> </w:t>
      </w:r>
    </w:p>
    <w:p w14:paraId="04C01355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4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、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Master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和代理之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间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通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讯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受到口令的保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护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，但是</w:t>
      </w:r>
      <w:hyperlink r:id="rId185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口令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不是以加密格式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送的，因此它可以被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“</w:t>
      </w:r>
      <w:hyperlink r:id="rId186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嗅探</w:t>
        </w:r>
      </w:hyperlink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”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到并被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检测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出来。使用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个口令以及来自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DaveDittrich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trinot</w:t>
      </w:r>
      <w:hyperlink r:id="rId187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脚本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，要准确地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验证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出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trinoo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代理的存在是很可能的。</w:t>
      </w:r>
    </w:p>
    <w:p w14:paraId="57B24825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一旦一个代理被准确地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识别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出来，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trinoo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网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络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就可以安装如下步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骤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被拆除：</w:t>
      </w:r>
      <w:r w:rsidRPr="00A02641">
        <w:rPr>
          <w:rFonts w:ascii="Arial" w:eastAsia="Times New Roman" w:hAnsi="Arial" w:cs="Arial"/>
          <w:color w:val="3366CC"/>
          <w:kern w:val="0"/>
          <w:sz w:val="18"/>
          <w:szCs w:val="18"/>
          <w:vertAlign w:val="superscript"/>
        </w:rPr>
        <w:t> [1]</w:t>
      </w:r>
      <w:r w:rsidRPr="00A02641">
        <w:rPr>
          <w:rFonts w:ascii="Arial" w:eastAsia="Times New Roman" w:hAnsi="Arial" w:cs="Arial"/>
          <w:color w:val="136EC2"/>
          <w:kern w:val="0"/>
          <w:sz w:val="2"/>
          <w:szCs w:val="2"/>
        </w:rPr>
        <w:t> </w:t>
      </w:r>
    </w:p>
    <w:p w14:paraId="6D8689FB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在代理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daemon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上使用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"strings"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命令，将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master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地址暴露出来。</w:t>
      </w:r>
    </w:p>
    <w:p w14:paraId="5D685A84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与所有作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trinoomaster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的机器管理者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联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系，通知它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们这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一事件。</w:t>
      </w:r>
    </w:p>
    <w:p w14:paraId="07656F5F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master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计算机上，识别含有代理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地址列表的文件（默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认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名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“...”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），得到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些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算机的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地址列表。</w:t>
      </w:r>
    </w:p>
    <w:p w14:paraId="596E34D3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向代理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送一个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伪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造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“trinoo”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命令来禁止代理。通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过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crontab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文件（在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UNIX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统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中）的一个条目，代理可以有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规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律地重新启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动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，因此，代理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算机需要一遍一遍地被关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闭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，直到代理系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统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的管理者修复了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crontab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文件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止。</w:t>
      </w:r>
    </w:p>
    <w:p w14:paraId="73ED6E06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·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检查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master</w:t>
      </w:r>
      <w:hyperlink r:id="rId188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程序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动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TCP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连接，这能显示攻击者与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trinoomaster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程序之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间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存在的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实时连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接。</w:t>
      </w:r>
    </w:p>
    <w:p w14:paraId="76A2C12E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如果网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络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正在遭受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trinoo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，那么系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统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就会被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UDP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信息包所淹没。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Trinoo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从同一源地址向目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标</w:t>
      </w:r>
      <w:hyperlink r:id="rId189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主机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上的任意</w:t>
      </w:r>
      <w:hyperlink r:id="rId190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端口</w:t>
        </w:r>
      </w:hyperlink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发送信息包。</w:t>
      </w:r>
      <w:hyperlink r:id="rId191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探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测</w:t>
        </w:r>
      </w:hyperlink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trinoo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就是要找到多个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UDP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信息包，它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们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使用同一来源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地址、同一目的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地址、同一</w:t>
      </w:r>
      <w:hyperlink r:id="rId192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源端口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，但是不同的目的端口。</w:t>
      </w:r>
      <w:r w:rsidRPr="00A02641">
        <w:rPr>
          <w:rFonts w:ascii="Arial" w:eastAsia="Times New Roman" w:hAnsi="Arial" w:cs="Arial"/>
          <w:color w:val="3366CC"/>
          <w:kern w:val="0"/>
          <w:sz w:val="18"/>
          <w:szCs w:val="18"/>
          <w:vertAlign w:val="superscript"/>
        </w:rPr>
        <w:t>[1]</w:t>
      </w:r>
      <w:r w:rsidRPr="00A02641">
        <w:rPr>
          <w:rFonts w:ascii="Arial" w:eastAsia="Times New Roman" w:hAnsi="Arial" w:cs="Arial"/>
          <w:color w:val="136EC2"/>
          <w:kern w:val="0"/>
          <w:sz w:val="2"/>
          <w:szCs w:val="2"/>
        </w:rPr>
        <w:t> </w:t>
      </w:r>
    </w:p>
    <w:p w14:paraId="5CD9FC38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在美国</w:t>
      </w:r>
      <w:hyperlink r:id="rId193" w:tgtFrame="_blank" w:history="1">
        <w:r w:rsidRPr="00A02641">
          <w:rPr>
            <w:rFonts w:ascii="Arial" w:eastAsia="Times New Roman" w:hAnsi="Arial" w:cs="Arial"/>
            <w:color w:val="136EC2"/>
            <w:kern w:val="0"/>
            <w:sz w:val="21"/>
            <w:szCs w:val="21"/>
            <w:u w:val="single"/>
          </w:rPr>
          <w:t>FBI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网站上有一个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检测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和根除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trinoo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的自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动</w:t>
      </w:r>
      <w:hyperlink r:id="rId194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程序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31ADC996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  <w:t>“TribalFloodNetwork”</w:t>
      </w:r>
      <w:r w:rsidRPr="00A02641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和</w:t>
      </w:r>
      <w:r w:rsidRPr="00A0264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  <w:t>“TFN2K”</w:t>
      </w:r>
      <w:r w:rsidRPr="00A02641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，如何抵御</w:t>
      </w:r>
    </w:p>
    <w:p w14:paraId="731B3FC7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TribeFloodNetwork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与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trinoo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一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，使用一个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master</w:t>
      </w:r>
      <w:hyperlink r:id="rId195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程序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与位于多个网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络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上的攻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代理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行通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讯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TFN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可以并行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发动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数不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胜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数的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DoS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hyperlink r:id="rId196" w:tgtFrame="_blank" w:history="1"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类型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多种多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，而且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还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可建立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带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有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伪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装源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地址的信息包。可以由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TFN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发动的攻击包括：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UDP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冲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、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TCPSYN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冲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、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ICMP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回音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求冲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以及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ICMP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广播。</w:t>
      </w:r>
      <w:r w:rsidRPr="00A02641">
        <w:rPr>
          <w:rFonts w:ascii="Arial" w:eastAsia="Times New Roman" w:hAnsi="Arial" w:cs="Arial"/>
          <w:color w:val="3366CC"/>
          <w:kern w:val="0"/>
          <w:sz w:val="18"/>
          <w:szCs w:val="18"/>
          <w:vertAlign w:val="superscript"/>
        </w:rPr>
        <w:t> [1]</w:t>
      </w:r>
      <w:r w:rsidRPr="00A02641">
        <w:rPr>
          <w:rFonts w:ascii="Arial" w:eastAsia="Times New Roman" w:hAnsi="Arial" w:cs="Arial"/>
          <w:color w:val="136EC2"/>
          <w:kern w:val="0"/>
          <w:sz w:val="2"/>
          <w:szCs w:val="2"/>
        </w:rPr>
        <w:t> </w:t>
      </w:r>
    </w:p>
    <w:p w14:paraId="776AAFA6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以下是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TFNDDoS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的基本特性以及建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议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的抵御策略：</w:t>
      </w:r>
    </w:p>
    <w:p w14:paraId="52E164F8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1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、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发动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TFN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时，攻击者要访问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master</w:t>
      </w:r>
      <w:hyperlink r:id="rId197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程序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并向它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送一个或多个目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标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地址，然后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Master</w:t>
      </w:r>
      <w:hyperlink r:id="rId198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程序</w:t>
        </w:r>
      </w:hyperlink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继续与所有代理程序通讯，指示它们发动攻击。</w:t>
      </w:r>
      <w:r w:rsidRPr="00A02641">
        <w:rPr>
          <w:rFonts w:ascii="Arial" w:eastAsia="Times New Roman" w:hAnsi="Arial" w:cs="Arial"/>
          <w:color w:val="3366CC"/>
          <w:kern w:val="0"/>
          <w:sz w:val="18"/>
          <w:szCs w:val="18"/>
          <w:vertAlign w:val="superscript"/>
        </w:rPr>
        <w:t> [1]</w:t>
      </w:r>
      <w:r w:rsidRPr="00A02641">
        <w:rPr>
          <w:rFonts w:ascii="Arial" w:eastAsia="Times New Roman" w:hAnsi="Arial" w:cs="Arial"/>
          <w:color w:val="136EC2"/>
          <w:kern w:val="0"/>
          <w:sz w:val="2"/>
          <w:szCs w:val="2"/>
        </w:rPr>
        <w:t> </w:t>
      </w:r>
    </w:p>
    <w:p w14:paraId="2BEB6D10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TFNMaster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程序与代理程序之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间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的通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讯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使用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ICMP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回音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应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答信息包，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实际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要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执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行的指示以</w:t>
      </w:r>
      <w:hyperlink r:id="rId199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二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进</w:t>
        </w:r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制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形式包含在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16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位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ID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域中。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ICMP(Internet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控制信息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协议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）使信息包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协议过滤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成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可能。通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过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配置路由器或</w:t>
      </w:r>
      <w:hyperlink r:id="rId200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入侵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检测</w:t>
        </w:r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系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统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，不允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许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所有的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ICMP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回音或回音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应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答信息包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入网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络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，就可以达到挫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败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TFN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代理的目的。但是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会影响所有使用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些功能的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Internet</w:t>
      </w:r>
      <w:hyperlink r:id="rId201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程序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，比如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ping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01C3D908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TFNMaster</w:t>
      </w:r>
      <w:hyperlink r:id="rId202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程序</w:t>
        </w:r>
      </w:hyperlink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读取一个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地址列表，其中包含代理程序的位置。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个列表可能使用如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“Blowfish”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hyperlink r:id="rId203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加密程序</w:t>
        </w:r>
      </w:hyperlink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进行了加密。如果没有加密的话，就可以从这个列表方便地识别出代理信息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5169AFB1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2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、用于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发现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统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上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TFN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代理</w:t>
      </w:r>
      <w:hyperlink r:id="rId204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程序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的程序是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td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发现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统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上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master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程序的程序是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tfn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TFN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代理并不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查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看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ICMP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回音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应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答信息包来自哪里，因此使用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伪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装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ICMP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信息包冲刷掉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些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过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程是可能的。</w:t>
      </w:r>
    </w:p>
    <w:p w14:paraId="5E860473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TFN2K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是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TFN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的一个更高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级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的版本，它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“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修复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”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了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TFN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的某些缺点：</w:t>
      </w:r>
    </w:p>
    <w:p w14:paraId="566596E1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1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、在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TFN2K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下，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Master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与代理之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间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的通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讯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可以使用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许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多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协议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，例如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TCP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、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UDP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或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ICMP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使得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协议过滤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不可能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实现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  <w:r w:rsidRPr="00A02641">
        <w:rPr>
          <w:rFonts w:ascii="Arial" w:eastAsia="Times New Roman" w:hAnsi="Arial" w:cs="Arial"/>
          <w:color w:val="3366CC"/>
          <w:kern w:val="0"/>
          <w:sz w:val="18"/>
          <w:szCs w:val="18"/>
          <w:vertAlign w:val="superscript"/>
        </w:rPr>
        <w:t> [1]</w:t>
      </w:r>
      <w:bookmarkStart w:id="24" w:name="ref_[1]_209571"/>
      <w:r w:rsidRPr="00A02641">
        <w:rPr>
          <w:rFonts w:ascii="Arial" w:eastAsia="Times New Roman" w:hAnsi="Arial" w:cs="Arial"/>
          <w:color w:val="136EC2"/>
          <w:kern w:val="0"/>
          <w:sz w:val="2"/>
          <w:szCs w:val="2"/>
        </w:rPr>
        <w:t> </w:t>
      </w:r>
      <w:bookmarkEnd w:id="7"/>
      <w:bookmarkEnd w:id="24"/>
    </w:p>
    <w:p w14:paraId="125A0D2F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2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、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TFN2K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能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够发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送破坏信息包，从而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导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致系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统瘫痪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或不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稳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定。</w:t>
      </w:r>
    </w:p>
    <w:p w14:paraId="23B87694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3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、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TFN2K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伪造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源地址，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让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信息包看起来好像是从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LAN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上的一个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临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近机器来的，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就可以挫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败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出口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过滤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和入口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过滤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76A9CF93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4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、由于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TFN2K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是被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识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破的，因此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还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没有一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项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研究能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够发现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它的明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显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弱点。</w:t>
      </w:r>
    </w:p>
    <w:p w14:paraId="6B8D2300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在人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们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能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够对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TFN2K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进行更完全的分析之前，最好的抵御方法是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：</w:t>
      </w:r>
    </w:p>
    <w:p w14:paraId="2084A6B8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加固系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统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和网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络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，以防系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统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被当做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DDoS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主机。</w:t>
      </w:r>
    </w:p>
    <w:p w14:paraId="1BFCB417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</w:t>
      </w:r>
      <w:hyperlink r:id="rId205" w:tgtFrame="_blank" w:history="1"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边界路由器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上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设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置出口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过滤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做的原因是或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许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不是所有的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TFN2K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源地址都用内部</w:t>
      </w:r>
      <w:hyperlink r:id="rId206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网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络</w:t>
        </w:r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地址</w:t>
        </w:r>
      </w:hyperlink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进行伪装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4895A8A0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·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请求上游供应商配置入口过滤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3072ECE6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  <w:t>“stacheldraht”</w:t>
      </w:r>
      <w:r w:rsidRPr="00A02641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，如何防范</w:t>
      </w:r>
    </w:p>
    <w:p w14:paraId="43F7072D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Stacheldraht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也是基于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TFN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和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trinoo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一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的客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机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/</w:t>
      </w:r>
      <w:hyperlink r:id="rId207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服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务</w:t>
        </w:r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器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模式，其中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Master</w:t>
      </w:r>
      <w:hyperlink r:id="rId208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程序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与潜在的成千个代理程序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行通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讯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。在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发动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击时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，侵入者与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master</w:t>
      </w:r>
      <w:hyperlink r:id="rId209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程序</w:t>
        </w:r>
      </w:hyperlink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进行连接。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Stacheldraht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增加了以下新功能：攻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者与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master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程序之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间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的通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讯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是加密的，以及使用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rcp(remotecopy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hyperlink r:id="rId210" w:tgtFrame="_blank" w:history="1"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远程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复制）技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术对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代理程序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行更新。</w:t>
      </w:r>
    </w:p>
    <w:p w14:paraId="76DB1818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Stacheldraht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同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TFN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一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，可以并行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发动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数不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胜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数的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DoS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型多种多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，而且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还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可建立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带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有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伪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装源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地址的信息包。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Stacheldraht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所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发动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包括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UDP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冲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、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TCPSYN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冲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、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ICMP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回音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应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答冲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以及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ICMP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播放。</w:t>
      </w:r>
    </w:p>
    <w:p w14:paraId="4E384D40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以下是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StacheldrahtDDoS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的基本特征以及建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议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采取的防御措施：</w:t>
      </w:r>
    </w:p>
    <w:p w14:paraId="60F865E4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1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、在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发动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Stacheldraht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击时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者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访问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master</w:t>
      </w:r>
      <w:hyperlink r:id="rId211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程序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，向它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送一个或多个攻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目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标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地址。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Master</w:t>
      </w:r>
      <w:hyperlink r:id="rId212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程序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继续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与所有代理程序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行通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讯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，指示它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们发动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3469CD45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Stacheldrahtmaster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程序与代理程序之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间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的通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讯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主要是由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ICMP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回音和回音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应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答信息包来完成的。配置路由器或入侵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检测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统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，不允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许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一切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ICMP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回音和回音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应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答信息包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入网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络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可以挫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败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Stacheldraht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代理。但是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会影响所有要使用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些功能的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Internet</w:t>
      </w:r>
      <w:hyperlink r:id="rId213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程序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，例如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ping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59F4AA0E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2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、代理</w:t>
      </w:r>
      <w:hyperlink r:id="rId214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程序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要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取一个包含有效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master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程序的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地址列表。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个地址列表使用了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Blowfish</w:t>
      </w:r>
      <w:hyperlink r:id="rId215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加密程序</w:t>
        </w:r>
      </w:hyperlink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进行加密。代理会试图与列表上所有的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master</w:t>
      </w:r>
      <w:hyperlink r:id="rId216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程序</w:t>
        </w:r>
      </w:hyperlink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进行联系。如果联系成功，代理</w:t>
      </w:r>
      <w:hyperlink r:id="rId217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程序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就会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行一个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测试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，以确定它被安装到的系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统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是否会允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许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它改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变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"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伪造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"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信息包的源地址。通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过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配置入侵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检测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统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或使用</w:t>
      </w:r>
      <w:hyperlink r:id="rId218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嗅探器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来搜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它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们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签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名信息，可以</w:t>
      </w:r>
      <w:hyperlink r:id="rId219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探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测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出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两个行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1A2CBAB2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代理会向每个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master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发送一个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ICMP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回音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应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答信息包，其中有一个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ID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域包含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值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666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，一个数据域包含字符串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“skillz”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。如果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master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收到了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个信息包，它会以一个包含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值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667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ID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域和一个包含</w:t>
      </w:r>
      <w:hyperlink r:id="rId220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字符串</w:t>
        </w:r>
      </w:hyperlink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“ficken”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的数据域来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应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答。代理和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master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通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过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交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换这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些信息包来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实现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周期性的基本接触。通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过对这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些信息包的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监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控，可以</w:t>
      </w:r>
      <w:hyperlink r:id="rId221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探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测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出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Stacheldraht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41030FD0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一旦代理找到了一个有效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master</w:t>
      </w:r>
      <w:hyperlink r:id="rId222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程序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，它会向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master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发送一个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ICMP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信息包，其中有一个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伪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造的源地址，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是在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执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行一个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伪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造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测试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个假地址是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“3.3.3.3”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。如果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master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收到了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个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伪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造地址，在它的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应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答中，用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ICMP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信息包数据域中的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“spoofworks”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字符串来确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认伪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造的源地址是奏效的。通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过</w:t>
      </w:r>
      <w:hyperlink r:id="rId223" w:tgtFrame="_blank" w:history="1"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监控</w:t>
        </w:r>
      </w:hyperlink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这些值，也可以将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Stacheldraht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检测出来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2D826D8A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3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、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Stacheldraht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代理并不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检查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ICMP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回音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应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答信息包来自哪里，因此就有可能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伪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造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ICMP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信息包将其排除。</w:t>
      </w:r>
    </w:p>
    <w:p w14:paraId="7FB10BD7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4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、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Stacheldraht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代理</w:t>
      </w:r>
      <w:hyperlink r:id="rId224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程序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与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TFN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和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trinoo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一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，都可以用一个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C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程序来</w:t>
      </w:r>
      <w:hyperlink r:id="rId225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探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测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46202699" w14:textId="77777777" w:rsidR="00A02641" w:rsidRPr="00A02641" w:rsidRDefault="00A02641" w:rsidP="00A02641">
      <w:pPr>
        <w:widowControl/>
        <w:shd w:val="clear" w:color="auto" w:fill="FFFFFF"/>
        <w:spacing w:line="360" w:lineRule="atLeast"/>
        <w:jc w:val="left"/>
        <w:outlineLvl w:val="1"/>
        <w:rPr>
          <w:rFonts w:ascii="Microsoft YaHei" w:eastAsia="Microsoft YaHei" w:hAnsi="Microsoft YaHei" w:cs="Times New Roman"/>
          <w:color w:val="000000"/>
          <w:kern w:val="0"/>
          <w:sz w:val="33"/>
          <w:szCs w:val="33"/>
        </w:rPr>
      </w:pPr>
      <w:bookmarkStart w:id="25" w:name="2"/>
      <w:bookmarkStart w:id="26" w:name="sub209571_2"/>
      <w:bookmarkStart w:id="27" w:name="防范"/>
      <w:bookmarkEnd w:id="25"/>
      <w:bookmarkEnd w:id="26"/>
      <w:bookmarkEnd w:id="27"/>
      <w:r w:rsidRPr="00A02641">
        <w:rPr>
          <w:rFonts w:ascii="Microsoft YaHei" w:eastAsia="Microsoft YaHei" w:hAnsi="Microsoft YaHei" w:cs="Times New Roman" w:hint="eastAsia"/>
          <w:color w:val="000000"/>
          <w:kern w:val="0"/>
          <w:sz w:val="33"/>
          <w:szCs w:val="33"/>
        </w:rPr>
        <w:t>防范</w:t>
      </w:r>
    </w:p>
    <w:p w14:paraId="5A75A036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 w:hint="eastAsia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DoS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几乎是从</w:t>
      </w:r>
      <w:hyperlink r:id="rId226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互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联</w:t>
        </w:r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网</w:t>
        </w:r>
      </w:hyperlink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络的诞生以来，就伴随着互联网络的发展而一直存在也不断发展和升级。值得一提的是，要找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DoS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的工具一点不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难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hyperlink r:id="rId227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黑客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群居的</w:t>
      </w:r>
      <w:hyperlink r:id="rId228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网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络</w:t>
        </w:r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社区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都有共享黑客</w:t>
      </w:r>
      <w:hyperlink r:id="rId229" w:tgtFrame="_blank" w:history="1"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软件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传统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，并会在一起交流攻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的心得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经验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，你可以很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松的从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Internet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上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得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些工具，像以上提到的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些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DoS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击软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件都是可以从网上随意</w:t>
      </w:r>
    </w:p>
    <w:p w14:paraId="6D900F48" w14:textId="3E5E18D2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noProof/>
          <w:color w:val="136EC2"/>
          <w:kern w:val="0"/>
          <w:sz w:val="21"/>
          <w:szCs w:val="21"/>
        </w:rPr>
        <w:drawing>
          <wp:inline distT="0" distB="0" distL="0" distR="0" wp14:anchorId="68F8C78F" wp14:editId="5CE7A97D">
            <wp:extent cx="2092325" cy="1565275"/>
            <wp:effectExtent l="0" t="0" r="0" b="9525"/>
            <wp:docPr id="2" name="图片 2" descr="os攻击">
              <a:hlinkClick xmlns:a="http://schemas.openxmlformats.org/drawingml/2006/main" r:id="rId230" tgtFrame="&quot;_blank&quot;" tooltip="&quot;dos攻击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s攻击">
                      <a:hlinkClick r:id="rId230" tgtFrame="&quot;_blank&quot;" tooltip="&quot;dos攻击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2641">
        <w:rPr>
          <w:rFonts w:ascii="宋体" w:eastAsia="宋体" w:hAnsi="宋体" w:cs="Arial" w:hint="eastAsia"/>
          <w:color w:val="555555"/>
          <w:kern w:val="0"/>
          <w:sz w:val="18"/>
          <w:szCs w:val="18"/>
          <w:bdr w:val="single" w:sz="6" w:space="6" w:color="E0E0E0" w:frame="1"/>
        </w:rPr>
        <w:t>dos攻击</w:t>
      </w:r>
    </w:p>
    <w:p w14:paraId="4AA72AED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找到的公开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软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件。所以任何一个上网者都可能构成网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络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安全的潜在威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胁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DoS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击给飞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速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展的互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联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网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络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安全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带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来重大的威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胁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0A26A3FD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要避免系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统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免受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DoS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，从前两点来看，</w:t>
      </w:r>
      <w:hyperlink r:id="rId232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网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络</w:t>
        </w:r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管理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员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要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积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极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谨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慎地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维护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统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，确保无安全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隐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患和</w:t>
      </w:r>
      <w:hyperlink r:id="rId233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漏洞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；而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针对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第三点的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恶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意攻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方式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需要安装防火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等安全</w:t>
      </w:r>
      <w:hyperlink r:id="rId234" w:tgtFrame="_blank" w:history="1"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设备</w:t>
        </w:r>
      </w:hyperlink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过滤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DoS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时强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烈建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议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网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络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管理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员应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当定期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查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看安全</w:t>
      </w:r>
      <w:hyperlink r:id="rId235" w:tgtFrame="_blank" w:history="1"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设备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的日志，及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时发现对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统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的安全威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胁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076DC4E1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Internet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支持工具就是其中的主要解决方案之一，包括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SuperStack3Firewall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、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WebCache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以及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ServerLoadBalancer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。不但作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hyperlink r:id="rId236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安全网关</w:t>
        </w:r>
      </w:hyperlink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设备的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3ComSuperStack3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防火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在缺省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预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配置下可</w:t>
      </w:r>
      <w:hyperlink r:id="rId237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探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测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和防止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“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拒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绝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”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（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DoS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）以及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“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分布式拒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绝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”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（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DDoS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）等</w:t>
      </w:r>
      <w:hyperlink r:id="rId238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黑客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侵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袭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强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有力的保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护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您的网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络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，使您免遭未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经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授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权访问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和其他来自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Internet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的外部威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胁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和侵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袭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；而且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3ComSuperStack3ServerLoadBalancer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多</w:t>
      </w:r>
      <w:hyperlink r:id="rId239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服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务</w:t>
        </w:r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器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提供硬件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线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速的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4-7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层负载均衡的同时，还能保护所有服务器免受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“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拒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绝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”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（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DoS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；同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样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3ComSuperStack3WebCache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企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业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提供高效的</w:t>
      </w:r>
      <w:hyperlink r:id="rId240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本地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缓</w:t>
        </w:r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存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，也能保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证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自身免受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“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拒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绝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”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（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DoS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1926A669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常</w:t>
      </w:r>
      <w:r w:rsidRPr="00A02641">
        <w:rPr>
          <w:rFonts w:ascii="SimSun" w:eastAsia="SimSun" w:hAnsi="SimSun" w:cs="SimSun"/>
          <w:b/>
          <w:bCs/>
          <w:color w:val="333333"/>
          <w:kern w:val="0"/>
          <w:sz w:val="21"/>
          <w:szCs w:val="21"/>
        </w:rPr>
        <w:t>见</w:t>
      </w:r>
      <w:r w:rsidRPr="00A02641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b/>
          <w:bCs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与防范</w:t>
      </w:r>
    </w:p>
    <w:p w14:paraId="7ACAC63C" w14:textId="77777777" w:rsidR="00A02641" w:rsidRPr="00A02641" w:rsidRDefault="00A02641" w:rsidP="00A02641">
      <w:pPr>
        <w:widowControl/>
        <w:shd w:val="clear" w:color="auto" w:fill="FFFFFF"/>
        <w:spacing w:line="300" w:lineRule="atLeast"/>
        <w:jc w:val="left"/>
        <w:outlineLvl w:val="2"/>
        <w:rPr>
          <w:rFonts w:ascii="Microsoft YaHei" w:eastAsia="Microsoft YaHei" w:hAnsi="Microsoft YaHei" w:cs="Times New Roman"/>
          <w:color w:val="333333"/>
          <w:kern w:val="0"/>
          <w:sz w:val="27"/>
          <w:szCs w:val="27"/>
        </w:rPr>
      </w:pPr>
      <w:bookmarkStart w:id="28" w:name="2_1"/>
      <w:bookmarkStart w:id="29" w:name="sub209571_2_1"/>
      <w:bookmarkStart w:id="30" w:name="SYN_Flood攻击"/>
      <w:bookmarkStart w:id="31" w:name="2-1"/>
      <w:bookmarkEnd w:id="28"/>
      <w:bookmarkEnd w:id="29"/>
      <w:bookmarkEnd w:id="30"/>
      <w:bookmarkEnd w:id="31"/>
      <w:r w:rsidRPr="00A02641">
        <w:rPr>
          <w:rFonts w:ascii="Microsoft YaHei" w:eastAsia="Microsoft YaHei" w:hAnsi="Microsoft YaHei" w:cs="Times New Roman" w:hint="eastAsia"/>
          <w:color w:val="333333"/>
          <w:kern w:val="0"/>
          <w:sz w:val="27"/>
          <w:szCs w:val="27"/>
        </w:rPr>
        <w:t>SYN Flood攻击</w:t>
      </w:r>
    </w:p>
    <w:p w14:paraId="5023DF8F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 w:hint="eastAsia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  <w:br/>
      </w:r>
      <w:r w:rsidRPr="00A02641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 xml:space="preserve">　　原理：</w:t>
      </w:r>
      <w:r w:rsidRPr="00A0264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  <w:br/>
      </w:r>
      <w:r w:rsidRPr="00A02641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 xml:space="preserve">　　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问题就出在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TCP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连接的三次握手中，假设一个用户向服务器发送了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SYN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报文后突然死机或掉线，那么服务器在发出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SYN+ACK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应答报文后是无法收到客户端的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ACK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报文的（第三次握手无法完成），这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种情况下服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器端一般会重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试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（再次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送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SYN+ACK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给客户端）并等待一段时间后丢弃这个未完成的连接，这段时间的长度我们称为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SYN Timeout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，一般来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说这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个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时间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是分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钟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的数量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级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（大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约为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30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秒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-2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分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钟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）；一个用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出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现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异常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导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致服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器的一个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线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程等待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1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分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钟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并不是什么很大的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问题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，但如果有一个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恶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意的攻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者大量模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拟这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种情况，服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器端将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了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维护一个非常大的半连接列表而消耗非常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多的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资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源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----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数以万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的半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连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接，即使是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简单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的保存并遍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历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也会消耗非常多的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CPU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时间和内存，何况还要不断对这个列表中的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IP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进行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SYN+ACK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试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实际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上如果服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器的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TCP/IP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栈不够强大，最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后的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结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果往往是堆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栈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溢出崩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溃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---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即使服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器端的系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统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足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够强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大，服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器端也将忙于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处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理攻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者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伪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造的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TCP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连接请求而无暇理睬客户的正常请求（毕竟客户端的正常请求比率非常之小），此时从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正常客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的角度看来，服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器失去响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应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种情况我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们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称作：服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器端受到了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SYN Flood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（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SYN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洪水攻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）。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br/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 xml:space="preserve">　　</w:t>
      </w:r>
      <w:r w:rsidRPr="00A02641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防范：</w:t>
      </w:r>
      <w:r w:rsidRPr="00A0264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  <w:br/>
      </w:r>
      <w:r w:rsidRPr="00A02641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 xml:space="preserve">　　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第一种是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缩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短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SYN Timeout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时间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br/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 xml:space="preserve">　　第二种方法是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设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置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SYN Cookie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，就是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每一个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求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连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地址分配一个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Cookie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，如果短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时间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内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连续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受到某个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的重复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SYN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报文，就认定是受到了攻击，以后从这个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地址来的包会被一概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丢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弃。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br/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 xml:space="preserve">　　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&gt;netstat -n -p tcp &gt;result.txt</w:t>
      </w:r>
    </w:p>
    <w:p w14:paraId="0B446338" w14:textId="77777777" w:rsidR="00A02641" w:rsidRPr="00A02641" w:rsidRDefault="00A02641" w:rsidP="00A02641">
      <w:pPr>
        <w:widowControl/>
        <w:shd w:val="clear" w:color="auto" w:fill="FFFFFF"/>
        <w:spacing w:line="300" w:lineRule="atLeast"/>
        <w:jc w:val="left"/>
        <w:outlineLvl w:val="2"/>
        <w:rPr>
          <w:rFonts w:ascii="Microsoft YaHei" w:eastAsia="Microsoft YaHei" w:hAnsi="Microsoft YaHei" w:cs="Times New Roman"/>
          <w:color w:val="333333"/>
          <w:kern w:val="0"/>
          <w:sz w:val="27"/>
          <w:szCs w:val="27"/>
        </w:rPr>
      </w:pPr>
      <w:bookmarkStart w:id="32" w:name="2_2"/>
      <w:bookmarkStart w:id="33" w:name="sub209571_2_2"/>
      <w:bookmarkStart w:id="34" w:name="Smurf攻击："/>
      <w:bookmarkStart w:id="35" w:name="2-2"/>
      <w:bookmarkEnd w:id="32"/>
      <w:bookmarkEnd w:id="33"/>
      <w:bookmarkEnd w:id="34"/>
      <w:bookmarkEnd w:id="35"/>
      <w:r w:rsidRPr="00A02641">
        <w:rPr>
          <w:rFonts w:ascii="Microsoft YaHei" w:eastAsia="Microsoft YaHei" w:hAnsi="Microsoft YaHei" w:cs="Times New Roman" w:hint="eastAsia"/>
          <w:color w:val="333333"/>
          <w:kern w:val="0"/>
          <w:sz w:val="27"/>
          <w:szCs w:val="27"/>
        </w:rPr>
        <w:t>Smurf攻击：</w:t>
      </w:r>
    </w:p>
    <w:p w14:paraId="599F0EE5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 w:hint="eastAsia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  <w:br/>
      </w:r>
      <w:r w:rsidRPr="00A02641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 xml:space="preserve">　　原理：</w:t>
      </w:r>
      <w:r w:rsidRPr="00A0264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  <w:br/>
      </w:r>
      <w:r w:rsidRPr="00A02641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 xml:space="preserve">　　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发送伪装的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ICMP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数据包，目的地址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设为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某个网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络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的广播地址，源地址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设为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要攻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的目的主机，使所有收到此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ICMP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数据包的主机都将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对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目的主机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出一个回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应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，使被攻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主机在某一段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时间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内收到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成千上万的数据包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br/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 xml:space="preserve">　　</w:t>
      </w:r>
      <w:r w:rsidRPr="00A02641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防范：</w:t>
      </w:r>
      <w:r w:rsidRPr="00A0264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  <w:br/>
      </w:r>
      <w:r w:rsidRPr="00A02641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 xml:space="preserve">　　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cisco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路由器上配置如下可以防止将包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传递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到广播地址上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: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br/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 xml:space="preserve">　　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Router(config-if)# no ip directed-broadcast</w:t>
      </w:r>
    </w:p>
    <w:p w14:paraId="460B3FD5" w14:textId="77777777" w:rsidR="00A02641" w:rsidRPr="00A02641" w:rsidRDefault="00A02641" w:rsidP="00A02641">
      <w:pPr>
        <w:widowControl/>
        <w:shd w:val="clear" w:color="auto" w:fill="FFFFFF"/>
        <w:spacing w:line="300" w:lineRule="atLeast"/>
        <w:jc w:val="left"/>
        <w:outlineLvl w:val="2"/>
        <w:rPr>
          <w:rFonts w:ascii="Microsoft YaHei" w:eastAsia="Microsoft YaHei" w:hAnsi="Microsoft YaHei" w:cs="Times New Roman"/>
          <w:color w:val="333333"/>
          <w:kern w:val="0"/>
          <w:sz w:val="27"/>
          <w:szCs w:val="27"/>
        </w:rPr>
      </w:pPr>
      <w:bookmarkStart w:id="36" w:name="2_3"/>
      <w:bookmarkStart w:id="37" w:name="sub209571_2_3"/>
      <w:bookmarkStart w:id="38" w:name="Ping_of_Death"/>
      <w:bookmarkStart w:id="39" w:name="2-3"/>
      <w:bookmarkEnd w:id="36"/>
      <w:bookmarkEnd w:id="37"/>
      <w:bookmarkEnd w:id="38"/>
      <w:bookmarkEnd w:id="39"/>
      <w:r w:rsidRPr="00A02641">
        <w:rPr>
          <w:rFonts w:ascii="Microsoft YaHei" w:eastAsia="Microsoft YaHei" w:hAnsi="Microsoft YaHei" w:cs="Times New Roman" w:hint="eastAsia"/>
          <w:color w:val="333333"/>
          <w:kern w:val="0"/>
          <w:sz w:val="27"/>
          <w:szCs w:val="27"/>
        </w:rPr>
        <w:t>Ping of Death</w:t>
      </w:r>
    </w:p>
    <w:p w14:paraId="389CA3A6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 w:hint="eastAsia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  <w:br/>
      </w:r>
      <w:r w:rsidRPr="00A02641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 xml:space="preserve">　　原理：</w:t>
      </w:r>
      <w:r w:rsidRPr="00A0264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  <w:br/>
      </w:r>
      <w:r w:rsidRPr="00A02641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 xml:space="preserve">　　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"ping of death"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就是我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们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常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说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"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死亡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Ping"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br/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 xml:space="preserve">　　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种攻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通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过发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送大于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65536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字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ICMP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包使操作系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统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崩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溃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；通常不可能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送大于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65536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个字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ICMP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包，但可以把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报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文分割成片段，然后在目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标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主机上重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组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；最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终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会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导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致被攻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目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标缓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冲区溢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出，引起拒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绝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。有些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候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导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致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telne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和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http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停止，有些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候路由器重启。</w:t>
      </w:r>
    </w:p>
    <w:p w14:paraId="6C3EE5E7" w14:textId="77777777" w:rsidR="00A02641" w:rsidRPr="00A02641" w:rsidRDefault="00A02641" w:rsidP="00A02641">
      <w:pPr>
        <w:widowControl/>
        <w:shd w:val="clear" w:color="auto" w:fill="FFFFFF"/>
        <w:spacing w:line="300" w:lineRule="atLeast"/>
        <w:jc w:val="left"/>
        <w:outlineLvl w:val="2"/>
        <w:rPr>
          <w:rFonts w:ascii="Microsoft YaHei" w:eastAsia="Microsoft YaHei" w:hAnsi="Microsoft YaHei" w:cs="Times New Roman"/>
          <w:color w:val="333333"/>
          <w:kern w:val="0"/>
          <w:sz w:val="27"/>
          <w:szCs w:val="27"/>
        </w:rPr>
      </w:pPr>
      <w:bookmarkStart w:id="40" w:name="2_4"/>
      <w:bookmarkStart w:id="41" w:name="sub209571_2_4"/>
      <w:bookmarkStart w:id="42" w:name="泪滴攻击"/>
      <w:bookmarkStart w:id="43" w:name="2-4"/>
      <w:bookmarkEnd w:id="40"/>
      <w:bookmarkEnd w:id="41"/>
      <w:bookmarkEnd w:id="42"/>
      <w:bookmarkEnd w:id="43"/>
      <w:r w:rsidRPr="00A02641">
        <w:rPr>
          <w:rFonts w:ascii="Microsoft YaHei" w:eastAsia="Microsoft YaHei" w:hAnsi="Microsoft YaHei" w:cs="Times New Roman" w:hint="eastAsia"/>
          <w:color w:val="333333"/>
          <w:kern w:val="0"/>
          <w:sz w:val="27"/>
          <w:szCs w:val="27"/>
        </w:rPr>
        <w:t>泪滴攻击</w:t>
      </w:r>
    </w:p>
    <w:p w14:paraId="4406BD83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 w:hint="eastAsia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  <w:br/>
      </w:r>
      <w:r w:rsidRPr="00A02641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 xml:space="preserve">　　原理：</w:t>
      </w:r>
      <w:r w:rsidRPr="00A0264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  <w:br/>
      </w:r>
      <w:r w:rsidRPr="00A02641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 xml:space="preserve">　　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对于一些大的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数据包，往往需要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对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其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行拆分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传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送，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是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了迎合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链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路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层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MTU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（最大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传输单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元）的要求。比如，一个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6 000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字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包，在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MTU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2 000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链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路上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传输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候，就需要分成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3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个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IP 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包。在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IP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报头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中有一个偏移字段和一个拆分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标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志（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MF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）。如果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MF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标志设置为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1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表示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个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包是一个大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包的片段，其中偏移字段指出了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个片段在整个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包中的位置。例如，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对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一个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6 000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字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节的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包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行拆分（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MTU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2 000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则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3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个片段中偏移字段的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值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依次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0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2 000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4 000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接收端在全部接收完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数据包后，就可以根据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些信息重新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组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装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几个分次接收的拆分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包。在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里就有一个安全漏洞可以利用了，就是如果黑客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们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在截取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数据包后，把偏移字段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设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置成不正确的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值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接收端在收到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些分拆的数据包后，就不能按数据包中的偏移字段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值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正确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组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合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些拆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分的数据包，但接收端会不断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尝试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就可能致使目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标计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算机操作系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统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因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资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源耗尽而崩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溃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51A12853" w14:textId="77777777" w:rsidR="00A02641" w:rsidRPr="00A02641" w:rsidRDefault="00A02641" w:rsidP="00A02641">
      <w:pPr>
        <w:widowControl/>
        <w:shd w:val="clear" w:color="auto" w:fill="FFFFFF"/>
        <w:spacing w:line="300" w:lineRule="atLeast"/>
        <w:jc w:val="left"/>
        <w:outlineLvl w:val="2"/>
        <w:rPr>
          <w:rFonts w:ascii="Microsoft YaHei" w:eastAsia="Microsoft YaHei" w:hAnsi="Microsoft YaHei" w:cs="Times New Roman"/>
          <w:color w:val="333333"/>
          <w:kern w:val="0"/>
          <w:sz w:val="27"/>
          <w:szCs w:val="27"/>
        </w:rPr>
      </w:pPr>
      <w:bookmarkStart w:id="44" w:name="2_5"/>
      <w:bookmarkStart w:id="45" w:name="sub209571_2_5"/>
      <w:bookmarkStart w:id="46" w:name="DRDOS"/>
      <w:bookmarkStart w:id="47" w:name="2-5"/>
      <w:bookmarkEnd w:id="44"/>
      <w:bookmarkEnd w:id="45"/>
      <w:bookmarkEnd w:id="46"/>
      <w:bookmarkEnd w:id="47"/>
      <w:r w:rsidRPr="00A02641">
        <w:rPr>
          <w:rFonts w:ascii="Microsoft YaHei" w:eastAsia="Microsoft YaHei" w:hAnsi="Microsoft YaHei" w:cs="Times New Roman" w:hint="eastAsia"/>
          <w:color w:val="333333"/>
          <w:kern w:val="0"/>
          <w:sz w:val="27"/>
          <w:szCs w:val="27"/>
        </w:rPr>
        <w:t>DRDOS</w:t>
      </w:r>
    </w:p>
    <w:p w14:paraId="2E94DAE9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 w:hint="eastAsia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  <w:br/>
      </w:r>
      <w:r w:rsidRPr="00A02641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 xml:space="preserve">　　原理：</w:t>
      </w:r>
      <w:r w:rsidRPr="00A0264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  <w:br/>
      </w:r>
      <w:r w:rsidRPr="00A02641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 xml:space="preserve">　　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击时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者巧妙的利用了反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弹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器群来将洪水数据包反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弹给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目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标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主机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弹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是指某些服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器在收到一个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求数据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报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后就会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产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生一个回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应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数据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报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。所有的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Web 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器、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DNS 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器及路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由器都是反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弹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器，他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们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会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对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SYN 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报文或其他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TCP 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报文回应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SYNACKs 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或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RST 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报文，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以及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对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一些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IP 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报文回应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ICMP 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数据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报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超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或目的地不可达消息的数据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报。任何用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于普通目的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TCP 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连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许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可的网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络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器都可以用做数据包反射服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器</w:t>
      </w:r>
    </w:p>
    <w:p w14:paraId="1F9EDF8F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配置路由器、防火</w:t>
      </w:r>
      <w:r w:rsidRPr="00A02641">
        <w:rPr>
          <w:rFonts w:ascii="SimSun" w:eastAsia="SimSun" w:hAnsi="SimSun" w:cs="SimSun"/>
          <w:b/>
          <w:bCs/>
          <w:color w:val="333333"/>
          <w:kern w:val="0"/>
          <w:sz w:val="21"/>
          <w:szCs w:val="21"/>
        </w:rPr>
        <w:t>墙</w:t>
      </w:r>
      <w:r w:rsidRPr="00A02641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和入侵</w:t>
      </w:r>
      <w:r w:rsidRPr="00A02641">
        <w:rPr>
          <w:rFonts w:ascii="SimSun" w:eastAsia="SimSun" w:hAnsi="SimSun" w:cs="SimSun"/>
          <w:b/>
          <w:bCs/>
          <w:color w:val="333333"/>
          <w:kern w:val="0"/>
          <w:sz w:val="21"/>
          <w:szCs w:val="21"/>
        </w:rPr>
        <w:t>检测</w:t>
      </w:r>
      <w:r w:rsidRPr="00A02641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系</w:t>
      </w:r>
      <w:r w:rsidRPr="00A02641">
        <w:rPr>
          <w:rFonts w:ascii="SimSun" w:eastAsia="SimSun" w:hAnsi="SimSun" w:cs="SimSun"/>
          <w:b/>
          <w:bCs/>
          <w:color w:val="333333"/>
          <w:kern w:val="0"/>
          <w:sz w:val="21"/>
          <w:szCs w:val="21"/>
        </w:rPr>
        <w:t>统</w:t>
      </w:r>
      <w:r w:rsidRPr="00A02641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来抵御常</w:t>
      </w:r>
      <w:r w:rsidRPr="00A02641">
        <w:rPr>
          <w:rFonts w:ascii="SimSun" w:eastAsia="SimSun" w:hAnsi="SimSun" w:cs="SimSun"/>
          <w:b/>
          <w:bCs/>
          <w:color w:val="333333"/>
          <w:kern w:val="0"/>
          <w:sz w:val="21"/>
          <w:szCs w:val="21"/>
        </w:rPr>
        <w:t>见</w:t>
      </w:r>
      <w:r w:rsidRPr="00A0264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  <w:t>DDoS</w:t>
      </w:r>
      <w:r w:rsidRPr="00A02641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b/>
          <w:bCs/>
          <w:color w:val="333333"/>
          <w:kern w:val="0"/>
          <w:sz w:val="21"/>
          <w:szCs w:val="21"/>
        </w:rPr>
        <w:t>击</w:t>
      </w:r>
    </w:p>
    <w:p w14:paraId="2CF32C4B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  <w:t>Smurf</w:t>
      </w:r>
    </w:p>
    <w:p w14:paraId="07F70DB2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确定你是否成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了攻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平台：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对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不是来自于你的内部网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络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hyperlink r:id="rId241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信息包</w:t>
        </w:r>
      </w:hyperlink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进行</w:t>
      </w:r>
      <w:hyperlink r:id="rId242" w:tgtFrame="_blank" w:history="1"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监控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；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监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控大容量的回音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求和回音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应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答信息包。</w:t>
      </w:r>
    </w:p>
    <w:p w14:paraId="2BD50DFA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避免被当做一个攻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平台：在所有路由器上禁止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广播功能；将不是来自于内部网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络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的信息</w:t>
      </w:r>
      <w:hyperlink r:id="rId243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包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过滤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掉。</w:t>
      </w:r>
    </w:p>
    <w:p w14:paraId="2785FF05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减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的危害：在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边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界路由器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对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回音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应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答信息包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过滤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，并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丢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弃；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对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于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Cisco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路由器，使用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CAR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来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规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定回音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应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答信息包可以使用的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带宽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最大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值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5A953C6E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  <w:t>trinoo</w:t>
      </w:r>
    </w:p>
    <w:p w14:paraId="2A3C2B18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确定你是否成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平台：在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master</w:t>
      </w:r>
      <w:hyperlink r:id="rId244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程序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和代理程序之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间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的通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讯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都是使用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UDP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协议，因此对使用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UDP</w:t>
      </w:r>
    </w:p>
    <w:p w14:paraId="614DF71B" w14:textId="0EF79EE3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noProof/>
          <w:color w:val="136EC2"/>
          <w:kern w:val="0"/>
          <w:sz w:val="21"/>
          <w:szCs w:val="21"/>
        </w:rPr>
        <w:drawing>
          <wp:inline distT="0" distB="0" distL="0" distR="0" wp14:anchorId="2B0CA84B" wp14:editId="1D883F78">
            <wp:extent cx="2092325" cy="1487805"/>
            <wp:effectExtent l="0" t="0" r="0" b="10795"/>
            <wp:docPr id="1" name="图片 1" descr="os攻击">
              <a:hlinkClick xmlns:a="http://schemas.openxmlformats.org/drawingml/2006/main" r:id="rId245" tgtFrame="&quot;_blank&quot;" tooltip="&quot;dos攻击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s攻击">
                      <a:hlinkClick r:id="rId245" tgtFrame="&quot;_blank&quot;" tooltip="&quot;dos攻击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2641">
        <w:rPr>
          <w:rFonts w:ascii="宋体" w:eastAsia="宋体" w:hAnsi="宋体" w:cs="Arial" w:hint="eastAsia"/>
          <w:color w:val="555555"/>
          <w:kern w:val="0"/>
          <w:sz w:val="18"/>
          <w:szCs w:val="18"/>
          <w:bdr w:val="single" w:sz="6" w:space="6" w:color="E0E0E0" w:frame="1"/>
        </w:rPr>
        <w:t>dos攻击</w:t>
      </w:r>
    </w:p>
    <w:p w14:paraId="070DBA47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协议（类别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17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过滤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；攻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者用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TCP</w:t>
      </w:r>
      <w:hyperlink r:id="rId247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端口</w:t>
        </w:r>
      </w:hyperlink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27655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与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master</w:t>
      </w:r>
      <w:hyperlink r:id="rId248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程序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连</w:t>
        </w:r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接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，因此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对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使用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TCP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（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类别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6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）端口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27655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连接的流进行过滤；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master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与代理之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间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的通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讯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必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要包含字符串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“l44”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，并被引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导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到代理的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UDP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端口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27444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，因此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对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与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UDP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端口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27444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连接且包含字符串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l44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的数据流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过滤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34AFE5C0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避免被用作攻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平台：将不是来自于你的内部网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络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hyperlink r:id="rId249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信息包</w:t>
        </w:r>
      </w:hyperlink>
      <w:hyperlink r:id="rId250" w:tgtFrame="_blank" w:history="1"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过滤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掉。</w:t>
      </w:r>
    </w:p>
    <w:p w14:paraId="5B0DB3D1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减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的危害：从理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论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上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说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，可以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对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有相同源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地址的、相同目的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地址的、相同</w:t>
      </w:r>
      <w:hyperlink r:id="rId251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源端口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的、不通目的端口的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UDP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信息包序列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过滤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，并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丢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弃它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们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37B83430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  <w:t>TFN</w:t>
      </w:r>
    </w:p>
    <w:p w14:paraId="30B6F86B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确定你是否成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平台：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对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不是来自于内部网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络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的信息包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监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控。</w:t>
      </w:r>
    </w:p>
    <w:p w14:paraId="7664F8AF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避免被用作攻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平台：不允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许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一切到你的网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络上的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ICMP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回音和回音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应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答信息包，当然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会影响所有要使用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些功能的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Internet</w:t>
      </w:r>
      <w:hyperlink r:id="rId252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程序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；将不是来源于内部网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络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的信息包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过滤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掉。</w:t>
      </w:r>
    </w:p>
    <w:p w14:paraId="1AA54D49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Stacheldraht</w:t>
      </w:r>
    </w:p>
    <w:p w14:paraId="529298CC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确定你是否成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平台：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对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ID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域中包含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值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666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、数据域中包含字符串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“skillz”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或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ID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域中包含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值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667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、数据域中包含字符串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“ficken”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ICMP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回音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应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答信息包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过滤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；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对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源地址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“3.3.3.3”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ICMP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信息包和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ICMP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信息包数据域中包含字符串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“spoofworks”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的数据流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过滤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5CFCBB8D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手工防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护</w:t>
      </w:r>
    </w:p>
    <w:p w14:paraId="66B3EA36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一般而言手工方式防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护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DDOS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主要通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过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两种形式：</w:t>
      </w:r>
    </w:p>
    <w:p w14:paraId="1F2CF93A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hyperlink r:id="rId253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系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统优</w:t>
        </w:r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化</w:t>
        </w:r>
      </w:hyperlink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――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主要通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过优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化被攻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统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的核心参数，提高系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统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本身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对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DDoS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应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能力。但是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种做法只能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针对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小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规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模的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DDOS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进行防护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1B61F738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hyperlink r:id="rId254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网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络</w:t>
        </w:r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追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查</w:t>
        </w:r>
      </w:hyperlink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――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遭受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DDoS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统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的管理人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员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一般第一反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应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是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询问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上一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级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网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络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运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营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商，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有可能是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ISP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、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IDC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等，目的就是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了弄清楚攻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源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头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1855EE52" w14:textId="77777777" w:rsidR="00A02641" w:rsidRPr="00A02641" w:rsidRDefault="00A02641" w:rsidP="00A02641">
      <w:pPr>
        <w:widowControl/>
        <w:shd w:val="clear" w:color="auto" w:fill="FFFFFF"/>
        <w:spacing w:line="300" w:lineRule="atLeast"/>
        <w:jc w:val="left"/>
        <w:outlineLvl w:val="2"/>
        <w:rPr>
          <w:rFonts w:ascii="Microsoft YaHei" w:eastAsia="Microsoft YaHei" w:hAnsi="Microsoft YaHei" w:cs="Times New Roman"/>
          <w:color w:val="333333"/>
          <w:kern w:val="0"/>
          <w:sz w:val="27"/>
          <w:szCs w:val="27"/>
        </w:rPr>
      </w:pPr>
      <w:bookmarkStart w:id="48" w:name="2_6"/>
      <w:bookmarkStart w:id="49" w:name="sub209571_2_6"/>
      <w:bookmarkStart w:id="50" w:name="退让策略"/>
      <w:bookmarkStart w:id="51" w:name="2-6"/>
      <w:bookmarkEnd w:id="48"/>
      <w:bookmarkEnd w:id="49"/>
      <w:bookmarkEnd w:id="50"/>
      <w:bookmarkEnd w:id="51"/>
      <w:r w:rsidRPr="00A02641">
        <w:rPr>
          <w:rFonts w:ascii="Microsoft YaHei" w:eastAsia="Microsoft YaHei" w:hAnsi="Microsoft YaHei" w:cs="Times New Roman" w:hint="eastAsia"/>
          <w:color w:val="333333"/>
          <w:kern w:val="0"/>
          <w:sz w:val="27"/>
          <w:szCs w:val="27"/>
        </w:rPr>
        <w:t>退让策略</w:t>
      </w:r>
    </w:p>
    <w:p w14:paraId="33A48480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 w:hint="eastAsia"/>
          <w:color w:val="333333"/>
          <w:kern w:val="0"/>
          <w:sz w:val="21"/>
          <w:szCs w:val="21"/>
        </w:rPr>
      </w:pP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为了抵抗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DDOS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DengKelen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客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可能会通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过购买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硬件的方式来提高系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统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抗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DDOS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的能力。但是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种退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让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策略的效果并不好，一方面由于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种方式的性价比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过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低，另一方面，</w:t>
      </w:r>
      <w:hyperlink r:id="rId255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黑客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提高供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流量之后，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种方法往往失效，所以不能从根本意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义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上防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护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DDoS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497BEBA1" w14:textId="77777777" w:rsidR="00A02641" w:rsidRPr="00A02641" w:rsidRDefault="00A02641" w:rsidP="00A02641">
      <w:pPr>
        <w:widowControl/>
        <w:shd w:val="clear" w:color="auto" w:fill="FFFFFF"/>
        <w:spacing w:line="300" w:lineRule="atLeast"/>
        <w:jc w:val="left"/>
        <w:outlineLvl w:val="2"/>
        <w:rPr>
          <w:rFonts w:ascii="Microsoft YaHei" w:eastAsia="Microsoft YaHei" w:hAnsi="Microsoft YaHei" w:cs="Times New Roman"/>
          <w:color w:val="333333"/>
          <w:kern w:val="0"/>
          <w:sz w:val="27"/>
          <w:szCs w:val="27"/>
        </w:rPr>
      </w:pPr>
      <w:bookmarkStart w:id="52" w:name="2_7"/>
      <w:bookmarkStart w:id="53" w:name="sub209571_2_7"/>
      <w:bookmarkStart w:id="54" w:name="防火墙"/>
      <w:bookmarkStart w:id="55" w:name="2-7"/>
      <w:bookmarkEnd w:id="52"/>
      <w:bookmarkEnd w:id="53"/>
      <w:bookmarkEnd w:id="54"/>
      <w:bookmarkEnd w:id="55"/>
      <w:r w:rsidRPr="00A02641">
        <w:rPr>
          <w:rFonts w:ascii="Microsoft YaHei" w:eastAsia="Microsoft YaHei" w:hAnsi="Microsoft YaHei" w:cs="Times New Roman" w:hint="eastAsia"/>
          <w:color w:val="333333"/>
          <w:kern w:val="0"/>
          <w:sz w:val="27"/>
          <w:szCs w:val="27"/>
        </w:rPr>
        <w:t>防火墙</w:t>
      </w:r>
    </w:p>
    <w:p w14:paraId="320B641E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 w:hint="eastAsia"/>
          <w:color w:val="333333"/>
          <w:kern w:val="0"/>
          <w:sz w:val="21"/>
          <w:szCs w:val="21"/>
        </w:rPr>
      </w:pPr>
      <w:hyperlink r:id="rId256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防火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墙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几乎是最常用的安全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产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品，但是防火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墙设计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原理中并没有考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虑针对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DDOS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的防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护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，在某些情况下，防火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甚至成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DDOS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的目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标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导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致整个网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络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的拒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绝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服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7A0CAA90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首先是防火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缺乏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DDOS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击检测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的能力。通常，防火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作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三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层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包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转发</w:t>
      </w:r>
      <w:hyperlink r:id="rId257" w:tgtFrame="_blank" w:history="1"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设备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部署在网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络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中，一方面在保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护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内部网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络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，它也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内部需要提供外部</w:t>
      </w:r>
      <w:hyperlink r:id="rId258" w:tgtFrame="_blank" w:history="1">
        <w:r w:rsidRPr="00A02641">
          <w:rPr>
            <w:rFonts w:ascii="Arial" w:eastAsia="Times New Roman" w:hAnsi="Arial" w:cs="Arial"/>
            <w:color w:val="136EC2"/>
            <w:kern w:val="0"/>
            <w:sz w:val="21"/>
            <w:szCs w:val="21"/>
            <w:u w:val="single"/>
          </w:rPr>
          <w:t>Internet</w:t>
        </w:r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服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务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设备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提供了通路，如果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DDOS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采用了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些</w:t>
      </w:r>
      <w:hyperlink r:id="rId259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服</w:t>
        </w:r>
        <w:r w:rsidRPr="00A02641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务</w:t>
        </w:r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器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允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许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的合法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协议对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内部系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统进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行攻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，防火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墙对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此就无能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力，无法精确的从背景流量中区分出攻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流量。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虽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然有些防火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墙内置了某些模块能够对攻击进行检测，但是这些检测机制一般都是基于特征规则，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DDOS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者只要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对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hyperlink r:id="rId260" w:tgtFrame="_blank" w:history="1">
        <w:r w:rsidRPr="00A02641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数据包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稍加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变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化，防火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就无法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应对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对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DDOS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检测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必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依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赖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于行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模式的算法。</w:t>
      </w:r>
    </w:p>
    <w:p w14:paraId="52F84415" w14:textId="77777777" w:rsidR="00A02641" w:rsidRPr="00A02641" w:rsidRDefault="00A02641" w:rsidP="00A026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第二个原因就是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传统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防火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墙计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算能力的限制，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传统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的防火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是以高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强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度的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检查为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代价，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检查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强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度越高，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算的代价越大。而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DDOS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中的海量流量会造成防火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性能急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剧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下降，不能有效地完成包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转发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。最好防火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的部署位置也影响了其防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护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DDOS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的能力。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传统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防火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墙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一般都是部署在网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络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入口位置，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虽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然某种意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义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上保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护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了网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络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内部的所有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资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源，但是其往往也成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hyperlink r:id="rId261" w:tgtFrame="_blank" w:history="1">
        <w:r w:rsidRPr="00A02641">
          <w:rPr>
            <w:rFonts w:ascii="Arial" w:eastAsia="Times New Roman" w:hAnsi="Arial" w:cs="Arial"/>
            <w:color w:val="136EC2"/>
            <w:kern w:val="0"/>
            <w:sz w:val="21"/>
            <w:szCs w:val="21"/>
            <w:u w:val="single"/>
          </w:rPr>
          <w:t>DDOS</w:t>
        </w:r>
      </w:hyperlink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的目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标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者一旦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起</w:t>
      </w:r>
      <w:r w:rsidRPr="00A02641">
        <w:rPr>
          <w:rFonts w:ascii="Arial" w:eastAsia="Times New Roman" w:hAnsi="Arial" w:cs="Arial"/>
          <w:color w:val="333333"/>
          <w:kern w:val="0"/>
          <w:sz w:val="21"/>
          <w:szCs w:val="21"/>
        </w:rPr>
        <w:t>DDOS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攻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，往往造成网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络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性能的整体下降，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导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致用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正常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请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求被拒</w:t>
      </w:r>
      <w:r w:rsidRPr="00A02641">
        <w:rPr>
          <w:rFonts w:ascii="SimSun" w:eastAsia="SimSun" w:hAnsi="SimSun" w:cs="SimSun"/>
          <w:color w:val="333333"/>
          <w:kern w:val="0"/>
          <w:sz w:val="21"/>
          <w:szCs w:val="21"/>
        </w:rPr>
        <w:t>绝</w:t>
      </w:r>
      <w:r w:rsidRPr="00A02641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32FFC9FF" w14:textId="77777777" w:rsidR="00ED45AD" w:rsidRDefault="00ED45AD">
      <w:bookmarkStart w:id="56" w:name="_GoBack"/>
      <w:bookmarkEnd w:id="56"/>
    </w:p>
    <w:sectPr w:rsidR="00ED45AD" w:rsidSect="00A6605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37A54"/>
    <w:multiLevelType w:val="multilevel"/>
    <w:tmpl w:val="6FB87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C631AA"/>
    <w:multiLevelType w:val="multilevel"/>
    <w:tmpl w:val="F998C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AE6547"/>
    <w:multiLevelType w:val="multilevel"/>
    <w:tmpl w:val="6890D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8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057"/>
    <w:rsid w:val="0001487D"/>
    <w:rsid w:val="0002224C"/>
    <w:rsid w:val="000476A0"/>
    <w:rsid w:val="0006043E"/>
    <w:rsid w:val="000668CF"/>
    <w:rsid w:val="00080380"/>
    <w:rsid w:val="000813CD"/>
    <w:rsid w:val="00087A15"/>
    <w:rsid w:val="000A4DCB"/>
    <w:rsid w:val="000B43AB"/>
    <w:rsid w:val="000D3544"/>
    <w:rsid w:val="000D6DC0"/>
    <w:rsid w:val="00117165"/>
    <w:rsid w:val="00137F72"/>
    <w:rsid w:val="00151572"/>
    <w:rsid w:val="00176B86"/>
    <w:rsid w:val="00197512"/>
    <w:rsid w:val="001A6138"/>
    <w:rsid w:val="001D47E0"/>
    <w:rsid w:val="001E60F5"/>
    <w:rsid w:val="00206E5A"/>
    <w:rsid w:val="0023434F"/>
    <w:rsid w:val="00241994"/>
    <w:rsid w:val="00255973"/>
    <w:rsid w:val="002668B0"/>
    <w:rsid w:val="00296C05"/>
    <w:rsid w:val="002A201B"/>
    <w:rsid w:val="002E23AD"/>
    <w:rsid w:val="002E36D2"/>
    <w:rsid w:val="00327DB3"/>
    <w:rsid w:val="00334F55"/>
    <w:rsid w:val="00337029"/>
    <w:rsid w:val="00350516"/>
    <w:rsid w:val="00351C66"/>
    <w:rsid w:val="003575CA"/>
    <w:rsid w:val="0037323F"/>
    <w:rsid w:val="00373D73"/>
    <w:rsid w:val="00382EAD"/>
    <w:rsid w:val="003A13F7"/>
    <w:rsid w:val="003A4448"/>
    <w:rsid w:val="003C466B"/>
    <w:rsid w:val="003C67D6"/>
    <w:rsid w:val="003E5BF4"/>
    <w:rsid w:val="0040088B"/>
    <w:rsid w:val="0040248C"/>
    <w:rsid w:val="00466A97"/>
    <w:rsid w:val="004B2C79"/>
    <w:rsid w:val="004C1C3E"/>
    <w:rsid w:val="004D4729"/>
    <w:rsid w:val="004E7B4A"/>
    <w:rsid w:val="005052ED"/>
    <w:rsid w:val="00506560"/>
    <w:rsid w:val="00554102"/>
    <w:rsid w:val="00567CF9"/>
    <w:rsid w:val="00584893"/>
    <w:rsid w:val="00594C40"/>
    <w:rsid w:val="005B08A7"/>
    <w:rsid w:val="005F5895"/>
    <w:rsid w:val="0061342F"/>
    <w:rsid w:val="0062106C"/>
    <w:rsid w:val="006310C0"/>
    <w:rsid w:val="006325ED"/>
    <w:rsid w:val="00660FB7"/>
    <w:rsid w:val="006811EF"/>
    <w:rsid w:val="00684ABB"/>
    <w:rsid w:val="0069614C"/>
    <w:rsid w:val="006E2991"/>
    <w:rsid w:val="006E43F0"/>
    <w:rsid w:val="007271B9"/>
    <w:rsid w:val="00730B91"/>
    <w:rsid w:val="00771FFB"/>
    <w:rsid w:val="00772E13"/>
    <w:rsid w:val="007875F1"/>
    <w:rsid w:val="00792454"/>
    <w:rsid w:val="007A31AE"/>
    <w:rsid w:val="007E0AE7"/>
    <w:rsid w:val="007E4709"/>
    <w:rsid w:val="007E4DD4"/>
    <w:rsid w:val="00805F09"/>
    <w:rsid w:val="00815BBD"/>
    <w:rsid w:val="008214A4"/>
    <w:rsid w:val="00841E5C"/>
    <w:rsid w:val="00850D26"/>
    <w:rsid w:val="008B2C39"/>
    <w:rsid w:val="008C1C2E"/>
    <w:rsid w:val="008F0816"/>
    <w:rsid w:val="008F0BD9"/>
    <w:rsid w:val="008F5BDA"/>
    <w:rsid w:val="00901E9D"/>
    <w:rsid w:val="00915DFE"/>
    <w:rsid w:val="00923C76"/>
    <w:rsid w:val="00933AD4"/>
    <w:rsid w:val="009945FF"/>
    <w:rsid w:val="009A4071"/>
    <w:rsid w:val="009B2FB0"/>
    <w:rsid w:val="009D7AD8"/>
    <w:rsid w:val="009D7CCD"/>
    <w:rsid w:val="00A02641"/>
    <w:rsid w:val="00A322B1"/>
    <w:rsid w:val="00A3491F"/>
    <w:rsid w:val="00A4718A"/>
    <w:rsid w:val="00A51613"/>
    <w:rsid w:val="00A630B5"/>
    <w:rsid w:val="00A66057"/>
    <w:rsid w:val="00A8024D"/>
    <w:rsid w:val="00A827A9"/>
    <w:rsid w:val="00A84DD0"/>
    <w:rsid w:val="00AA30AF"/>
    <w:rsid w:val="00AB07C9"/>
    <w:rsid w:val="00AB1138"/>
    <w:rsid w:val="00AB6F58"/>
    <w:rsid w:val="00AC3939"/>
    <w:rsid w:val="00AF2C2C"/>
    <w:rsid w:val="00AF6760"/>
    <w:rsid w:val="00B25F39"/>
    <w:rsid w:val="00B32BEE"/>
    <w:rsid w:val="00B32ECD"/>
    <w:rsid w:val="00B40C7B"/>
    <w:rsid w:val="00B439D6"/>
    <w:rsid w:val="00B518C2"/>
    <w:rsid w:val="00B5779A"/>
    <w:rsid w:val="00B63669"/>
    <w:rsid w:val="00B736CE"/>
    <w:rsid w:val="00B75918"/>
    <w:rsid w:val="00B820FF"/>
    <w:rsid w:val="00B92717"/>
    <w:rsid w:val="00B9444D"/>
    <w:rsid w:val="00BC3F7E"/>
    <w:rsid w:val="00BE41ED"/>
    <w:rsid w:val="00BE4F23"/>
    <w:rsid w:val="00C022CE"/>
    <w:rsid w:val="00C35EE3"/>
    <w:rsid w:val="00C36DA1"/>
    <w:rsid w:val="00C544CF"/>
    <w:rsid w:val="00C556F7"/>
    <w:rsid w:val="00C634D2"/>
    <w:rsid w:val="00C760E5"/>
    <w:rsid w:val="00C764B8"/>
    <w:rsid w:val="00CA1B3B"/>
    <w:rsid w:val="00CA64A4"/>
    <w:rsid w:val="00CB368D"/>
    <w:rsid w:val="00CC1A91"/>
    <w:rsid w:val="00CE4398"/>
    <w:rsid w:val="00CE5E80"/>
    <w:rsid w:val="00CE7D39"/>
    <w:rsid w:val="00CF25AA"/>
    <w:rsid w:val="00CF331D"/>
    <w:rsid w:val="00D06657"/>
    <w:rsid w:val="00D12F6D"/>
    <w:rsid w:val="00D20024"/>
    <w:rsid w:val="00D201D7"/>
    <w:rsid w:val="00D22781"/>
    <w:rsid w:val="00D244C2"/>
    <w:rsid w:val="00D61538"/>
    <w:rsid w:val="00D659DB"/>
    <w:rsid w:val="00D87F3C"/>
    <w:rsid w:val="00DC03C8"/>
    <w:rsid w:val="00DC4404"/>
    <w:rsid w:val="00DC70F3"/>
    <w:rsid w:val="00DD4960"/>
    <w:rsid w:val="00DE389C"/>
    <w:rsid w:val="00DE5ACC"/>
    <w:rsid w:val="00E04A3E"/>
    <w:rsid w:val="00E05EF5"/>
    <w:rsid w:val="00E17DEA"/>
    <w:rsid w:val="00E30255"/>
    <w:rsid w:val="00E37BB5"/>
    <w:rsid w:val="00E41D20"/>
    <w:rsid w:val="00E6333A"/>
    <w:rsid w:val="00E67349"/>
    <w:rsid w:val="00E76F2D"/>
    <w:rsid w:val="00E91C09"/>
    <w:rsid w:val="00EA11B3"/>
    <w:rsid w:val="00EA1F19"/>
    <w:rsid w:val="00EB7278"/>
    <w:rsid w:val="00ED38C3"/>
    <w:rsid w:val="00ED45AD"/>
    <w:rsid w:val="00F02FC6"/>
    <w:rsid w:val="00F0768D"/>
    <w:rsid w:val="00F269C0"/>
    <w:rsid w:val="00F41E94"/>
    <w:rsid w:val="00F54BC9"/>
    <w:rsid w:val="00F6059A"/>
    <w:rsid w:val="00F6622F"/>
    <w:rsid w:val="00F718DB"/>
    <w:rsid w:val="00F80E97"/>
    <w:rsid w:val="00FA35D8"/>
    <w:rsid w:val="00FB2809"/>
    <w:rsid w:val="00FB762B"/>
    <w:rsid w:val="00FE51AE"/>
    <w:rsid w:val="00FF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1DBF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02641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02641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02641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02641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A02641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A02641"/>
    <w:rPr>
      <w:rFonts w:ascii="Times New Roman" w:hAnsi="Times New Roman" w:cs="Times New Roman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A0264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02641"/>
    <w:rPr>
      <w:color w:val="800080"/>
      <w:u w:val="single"/>
    </w:rPr>
  </w:style>
  <w:style w:type="character" w:styleId="a5">
    <w:name w:val="Emphasis"/>
    <w:basedOn w:val="a0"/>
    <w:uiPriority w:val="20"/>
    <w:qFormat/>
    <w:rsid w:val="00A02641"/>
    <w:rPr>
      <w:i/>
      <w:iCs/>
    </w:rPr>
  </w:style>
  <w:style w:type="character" w:customStyle="1" w:styleId="index">
    <w:name w:val="index"/>
    <w:basedOn w:val="a0"/>
    <w:rsid w:val="00A02641"/>
  </w:style>
  <w:style w:type="character" w:customStyle="1" w:styleId="text">
    <w:name w:val="text"/>
    <w:basedOn w:val="a0"/>
    <w:rsid w:val="00A02641"/>
  </w:style>
  <w:style w:type="character" w:customStyle="1" w:styleId="description">
    <w:name w:val="description"/>
    <w:basedOn w:val="a0"/>
    <w:rsid w:val="00A026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1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48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28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648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44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749715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9863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6775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23072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BEBE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489981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61676494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2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83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05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14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17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57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495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05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09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551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56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106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58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15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73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4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80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20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95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45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54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490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45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57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13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55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6646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12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7735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6881686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6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488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5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39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118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29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64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40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52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14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9445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3006925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71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188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8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76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90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60130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0670761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90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06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44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1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91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84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23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15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8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78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8165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441415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69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30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07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302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90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45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10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6513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814921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16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3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78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89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62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14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68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294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2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0919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9521740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0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29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34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86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08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13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68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79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09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8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87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05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520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02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64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78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30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308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45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0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1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207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73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16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808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64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74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54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28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30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791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35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25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22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95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61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20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38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3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001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6769604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2835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114435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66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8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014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72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3260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92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258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14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430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61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292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9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24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32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803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74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907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48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492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34001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7118790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65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13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91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2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584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84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95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13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42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56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881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96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2040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56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40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74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06" Type="http://schemas.openxmlformats.org/officeDocument/2006/relationships/hyperlink" Target="https://baike.baidu.com/item/Windows" TargetMode="External"/><Relationship Id="rId107" Type="http://schemas.openxmlformats.org/officeDocument/2006/relationships/hyperlink" Target="https://baike.baidu.com/item/windows" TargetMode="External"/><Relationship Id="rId108" Type="http://schemas.openxmlformats.org/officeDocument/2006/relationships/hyperlink" Target="https://baike.baidu.com/item/%E8%BF%9C%E7%A8%8B" TargetMode="External"/><Relationship Id="rId109" Type="http://schemas.openxmlformats.org/officeDocument/2006/relationships/hyperlink" Target="https://baike.baidu.com/item/%E8%A1%A5%E4%B8%81" TargetMode="External"/><Relationship Id="rId70" Type="http://schemas.openxmlformats.org/officeDocument/2006/relationships/hyperlink" Target="https://baike.baidu.com/item/%E6%8B%92%E7%BB%9D%E6%9C%8D%E5%8A%A1%E6%94%BB%E5%87%BB" TargetMode="External"/><Relationship Id="rId71" Type="http://schemas.openxmlformats.org/officeDocument/2006/relationships/hyperlink" Target="https://baike.baidu.com/item/%E6%B3%9B%E6%B4%AA" TargetMode="External"/><Relationship Id="rId72" Type="http://schemas.openxmlformats.org/officeDocument/2006/relationships/hyperlink" Target="https://baike.baidu.com/item/%E4%B8%BB%E6%9C%BA" TargetMode="External"/><Relationship Id="rId73" Type="http://schemas.openxmlformats.org/officeDocument/2006/relationships/hyperlink" Target="https://baike.baidu.com/item/%E6%9C%8D%E5%8A%A1%E5%99%A8" TargetMode="External"/><Relationship Id="rId74" Type="http://schemas.openxmlformats.org/officeDocument/2006/relationships/hyperlink" Target="https://baike.baidu.com/item/%E7%BC%93%E5%86%B2%E5%8C%BA" TargetMode="External"/><Relationship Id="rId75" Type="http://schemas.openxmlformats.org/officeDocument/2006/relationships/hyperlink" Target="https://baike.baidu.com/item/%E6%9C%8D%E5%8A%A1%E5%99%A8" TargetMode="External"/><Relationship Id="rId76" Type="http://schemas.openxmlformats.org/officeDocument/2006/relationships/hyperlink" Target="https://baike.baidu.com/item/Land%E6%94%BB%E5%87%BB" TargetMode="External"/><Relationship Id="rId77" Type="http://schemas.openxmlformats.org/officeDocument/2006/relationships/hyperlink" Target="https://baike.baidu.com/item/%E9%BB%91%E5%AE%A2" TargetMode="External"/><Relationship Id="rId78" Type="http://schemas.openxmlformats.org/officeDocument/2006/relationships/hyperlink" Target="https://baike.baidu.com/pic/dos%E6%94%BB%E5%87%BB/3792374/0/1f569482dc17c3ddf603a6c1?fr=lemma&amp;ct=single" TargetMode="External"/><Relationship Id="rId79" Type="http://schemas.openxmlformats.org/officeDocument/2006/relationships/image" Target="media/image2.jpeg"/><Relationship Id="rId170" Type="http://schemas.openxmlformats.org/officeDocument/2006/relationships/hyperlink" Target="https://baike.baidu.com/item/%E7%A8%8B%E5%BA%8F" TargetMode="External"/><Relationship Id="rId171" Type="http://schemas.openxmlformats.org/officeDocument/2006/relationships/hyperlink" Target="https://baike.baidu.com/item/%E7%A8%8B%E5%BA%8F" TargetMode="External"/><Relationship Id="rId172" Type="http://schemas.openxmlformats.org/officeDocument/2006/relationships/hyperlink" Target="https://baike.baidu.com/item/%E7%A8%8B%E5%BA%8F" TargetMode="External"/><Relationship Id="rId173" Type="http://schemas.openxmlformats.org/officeDocument/2006/relationships/hyperlink" Target="https://baike.baidu.com/item/%E5%85%A5%E4%BE%B5%E6%A3%80%E6%B5%8B" TargetMode="External"/><Relationship Id="rId174" Type="http://schemas.openxmlformats.org/officeDocument/2006/relationships/hyperlink" Target="https://baike.baidu.com/item/%E8%BD%AF%E4%BB%B6" TargetMode="External"/><Relationship Id="rId175" Type="http://schemas.openxmlformats.org/officeDocument/2006/relationships/hyperlink" Target="https://baike.baidu.com/item/%E7%AB%AF%E5%8F%A3" TargetMode="External"/><Relationship Id="rId176" Type="http://schemas.openxmlformats.org/officeDocument/2006/relationships/hyperlink" Target="https://baike.baidu.com/item/%E5%85%A5%E4%BE%B5%E6%A3%80%E6%B5%8B" TargetMode="External"/><Relationship Id="rId177" Type="http://schemas.openxmlformats.org/officeDocument/2006/relationships/hyperlink" Target="https://baike.baidu.com/item/%E8%BD%AF%E4%BB%B6" TargetMode="External"/><Relationship Id="rId178" Type="http://schemas.openxmlformats.org/officeDocument/2006/relationships/hyperlink" Target="https://baike.baidu.com/item/%E7%AB%AF%E5%8F%A3" TargetMode="External"/><Relationship Id="rId179" Type="http://schemas.openxmlformats.org/officeDocument/2006/relationships/hyperlink" Target="https://baike.baidu.com/item/%E6%95%B0%E6%8D%AE%E6%B5%81" TargetMode="External"/><Relationship Id="rId260" Type="http://schemas.openxmlformats.org/officeDocument/2006/relationships/hyperlink" Target="https://baike.baidu.com/item/%E6%95%B0%E6%8D%AE%E5%8C%85" TargetMode="External"/><Relationship Id="rId10" Type="http://schemas.openxmlformats.org/officeDocument/2006/relationships/hyperlink" Target="https://baike.baidu.com/item/dos%E6%94%BB%E5%87%BB/3792374?fr=aladdin" TargetMode="External"/><Relationship Id="rId11" Type="http://schemas.openxmlformats.org/officeDocument/2006/relationships/hyperlink" Target="https://baike.baidu.com/item/dos%E6%94%BB%E5%87%BB/3792374?fr=aladdin" TargetMode="External"/><Relationship Id="rId12" Type="http://schemas.openxmlformats.org/officeDocument/2006/relationships/hyperlink" Target="https://baike.baidu.com/item/dos%E6%94%BB%E5%87%BB/3792374?fr=aladdin" TargetMode="External"/><Relationship Id="rId13" Type="http://schemas.openxmlformats.org/officeDocument/2006/relationships/hyperlink" Target="https://baike.baidu.com/item/dos%E6%94%BB%E5%87%BB/3792374?fr=aladdin" TargetMode="External"/><Relationship Id="rId14" Type="http://schemas.openxmlformats.org/officeDocument/2006/relationships/hyperlink" Target="https://baike.baidu.com/item/dos%E6%94%BB%E5%87%BB/3792374?fr=aladdin" TargetMode="External"/><Relationship Id="rId15" Type="http://schemas.openxmlformats.org/officeDocument/2006/relationships/hyperlink" Target="https://baike.baidu.com/item/dos%E6%94%BB%E5%87%BB/3792374?fr=aladdin" TargetMode="External"/><Relationship Id="rId16" Type="http://schemas.openxmlformats.org/officeDocument/2006/relationships/hyperlink" Target="https://baike.baidu.com/item/dos%E6%94%BB%E5%87%BB/3792374?fr=aladdin" TargetMode="External"/><Relationship Id="rId17" Type="http://schemas.openxmlformats.org/officeDocument/2006/relationships/hyperlink" Target="https://baike.baidu.com/item/dos%E6%94%BB%E5%87%BB/3792374?fr=aladdin" TargetMode="External"/><Relationship Id="rId18" Type="http://schemas.openxmlformats.org/officeDocument/2006/relationships/hyperlink" Target="https://baike.baidu.com/item/dos%E6%94%BB%E5%87%BB/3792374?fr=aladdin" TargetMode="External"/><Relationship Id="rId19" Type="http://schemas.openxmlformats.org/officeDocument/2006/relationships/hyperlink" Target="https://baike.baidu.com/item/dos%E6%94%BB%E5%87%BB/3792374?fr=aladdin" TargetMode="External"/><Relationship Id="rId261" Type="http://schemas.openxmlformats.org/officeDocument/2006/relationships/hyperlink" Target="https://baike.baidu.com/item/DDOS" TargetMode="External"/><Relationship Id="rId262" Type="http://schemas.openxmlformats.org/officeDocument/2006/relationships/fontTable" Target="fontTable.xml"/><Relationship Id="rId263" Type="http://schemas.openxmlformats.org/officeDocument/2006/relationships/theme" Target="theme/theme1.xml"/><Relationship Id="rId110" Type="http://schemas.openxmlformats.org/officeDocument/2006/relationships/hyperlink" Target="https://baike.baidu.com/item/%E4%BE%A6%E5%AF%9F" TargetMode="External"/><Relationship Id="rId111" Type="http://schemas.openxmlformats.org/officeDocument/2006/relationships/hyperlink" Target="https://baike.baidu.com/item/%E6%BC%8F%E6%B4%9E" TargetMode="External"/><Relationship Id="rId112" Type="http://schemas.openxmlformats.org/officeDocument/2006/relationships/hyperlink" Target="https://baike.baidu.com/item/%E8%A1%A5%E4%B8%81" TargetMode="External"/><Relationship Id="rId113" Type="http://schemas.openxmlformats.org/officeDocument/2006/relationships/hyperlink" Target="https://baike.baidu.com/item/%E8%A1%A5%E4%B8%81" TargetMode="External"/><Relationship Id="rId114" Type="http://schemas.openxmlformats.org/officeDocument/2006/relationships/hyperlink" Target="https://baike.baidu.com/item/%E8%BD%AF%E4%BB%B6" TargetMode="External"/><Relationship Id="rId115" Type="http://schemas.openxmlformats.org/officeDocument/2006/relationships/hyperlink" Target="https://baike.baidu.com/item/TCP%2FIP%E5%8D%8F%E8%AE%AE" TargetMode="External"/><Relationship Id="rId116" Type="http://schemas.openxmlformats.org/officeDocument/2006/relationships/hyperlink" Target="https://baike.baidu.com/item/%E5%AE%A2%E6%88%B7%E7%AB%AF" TargetMode="External"/><Relationship Id="rId117" Type="http://schemas.openxmlformats.org/officeDocument/2006/relationships/hyperlink" Target="https://baike.baidu.com/item/%E6%9C%8D%E5%8A%A1%E5%99%A8" TargetMode="External"/><Relationship Id="rId118" Type="http://schemas.openxmlformats.org/officeDocument/2006/relationships/hyperlink" Target="https://baike.baidu.com/item/%E6%8A%A5%E6%96%87" TargetMode="External"/><Relationship Id="rId119" Type="http://schemas.openxmlformats.org/officeDocument/2006/relationships/hyperlink" Target="https://baike.baidu.com/item/%E6%8A%A5%E6%96%87" TargetMode="External"/><Relationship Id="rId200" Type="http://schemas.openxmlformats.org/officeDocument/2006/relationships/hyperlink" Target="https://baike.baidu.com/item/%E5%85%A5%E4%BE%B5%E6%A3%80%E6%B5%8B%E7%B3%BB%E7%BB%9F" TargetMode="External"/><Relationship Id="rId201" Type="http://schemas.openxmlformats.org/officeDocument/2006/relationships/hyperlink" Target="https://baike.baidu.com/item/%E7%A8%8B%E5%BA%8F" TargetMode="External"/><Relationship Id="rId202" Type="http://schemas.openxmlformats.org/officeDocument/2006/relationships/hyperlink" Target="https://baike.baidu.com/item/%E7%A8%8B%E5%BA%8F" TargetMode="External"/><Relationship Id="rId203" Type="http://schemas.openxmlformats.org/officeDocument/2006/relationships/hyperlink" Target="https://baike.baidu.com/item/%E5%8A%A0%E5%AF%86%E7%A8%8B%E5%BA%8F" TargetMode="External"/><Relationship Id="rId204" Type="http://schemas.openxmlformats.org/officeDocument/2006/relationships/hyperlink" Target="https://baike.baidu.com/item/%E7%A8%8B%E5%BA%8F" TargetMode="External"/><Relationship Id="rId205" Type="http://schemas.openxmlformats.org/officeDocument/2006/relationships/hyperlink" Target="https://baike.baidu.com/item/%E8%BE%B9%E7%95%8C%E8%B7%AF%E7%94%B1%E5%99%A8" TargetMode="External"/><Relationship Id="rId206" Type="http://schemas.openxmlformats.org/officeDocument/2006/relationships/hyperlink" Target="https://baike.baidu.com/item/%E7%BD%91%E7%BB%9C%E5%9C%B0%E5%9D%80" TargetMode="External"/><Relationship Id="rId207" Type="http://schemas.openxmlformats.org/officeDocument/2006/relationships/hyperlink" Target="https://baike.baidu.com/item/%E6%9C%8D%E5%8A%A1%E5%99%A8" TargetMode="External"/><Relationship Id="rId208" Type="http://schemas.openxmlformats.org/officeDocument/2006/relationships/hyperlink" Target="https://baike.baidu.com/item/%E7%A8%8B%E5%BA%8F" TargetMode="External"/><Relationship Id="rId209" Type="http://schemas.openxmlformats.org/officeDocument/2006/relationships/hyperlink" Target="https://baike.baidu.com/item/%E7%A8%8B%E5%BA%8F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aike.baidu.com/view/10812319.htm" TargetMode="External"/><Relationship Id="rId6" Type="http://schemas.openxmlformats.org/officeDocument/2006/relationships/hyperlink" Target="http://www.cast.org.cn/" TargetMode="External"/><Relationship Id="rId7" Type="http://schemas.openxmlformats.org/officeDocument/2006/relationships/hyperlink" Target="https://baike.baidu.com/item/dos%E6%94%BB%E5%87%BB/3792374?fr=aladdin" TargetMode="External"/><Relationship Id="rId8" Type="http://schemas.openxmlformats.org/officeDocument/2006/relationships/hyperlink" Target="https://baike.baidu.com/item/dos%E6%94%BB%E5%87%BB/3792374?fr=aladdin" TargetMode="External"/><Relationship Id="rId9" Type="http://schemas.openxmlformats.org/officeDocument/2006/relationships/hyperlink" Target="https://baike.baidu.com/item/dos%E6%94%BB%E5%87%BB/3792374?fr=aladdin" TargetMode="External"/><Relationship Id="rId80" Type="http://schemas.openxmlformats.org/officeDocument/2006/relationships/hyperlink" Target="https://baike.baidu.com/item/%E6%9C%8D%E5%8A%A1%E5%99%A8" TargetMode="External"/><Relationship Id="rId81" Type="http://schemas.openxmlformats.org/officeDocument/2006/relationships/hyperlink" Target="https://baike.baidu.com/item/%E7%A9%BA%E8%BF%9E%E6%8E%A5" TargetMode="External"/><Relationship Id="rId82" Type="http://schemas.openxmlformats.org/officeDocument/2006/relationships/hyperlink" Target="https://baike.baidu.com/item/TCP%E5%8D%8F%E8%AE%AE" TargetMode="External"/><Relationship Id="rId83" Type="http://schemas.openxmlformats.org/officeDocument/2006/relationships/hyperlink" Target="https://baike.baidu.com/item/%E6%9C%8D%E5%8A%A1%E5%99%A8" TargetMode="External"/><Relationship Id="rId84" Type="http://schemas.openxmlformats.org/officeDocument/2006/relationships/hyperlink" Target="https://baike.baidu.com/item/%E6%9C%8D%E5%8A%A1%E5%99%A8" TargetMode="External"/><Relationship Id="rId85" Type="http://schemas.openxmlformats.org/officeDocument/2006/relationships/hyperlink" Target="https://baike.baidu.com/item/%E6%95%B0%E6%8D%AE%E6%AE%B5" TargetMode="External"/><Relationship Id="rId86" Type="http://schemas.openxmlformats.org/officeDocument/2006/relationships/hyperlink" Target="https://baike.baidu.com/item/%E6%9C%8D%E5%8A%A1%E5%99%A8" TargetMode="External"/><Relationship Id="rId87" Type="http://schemas.openxmlformats.org/officeDocument/2006/relationships/hyperlink" Target="https://baike.baidu.com/item/%E7%BC%93%E5%86%B2%E5%8C%BA" TargetMode="External"/><Relationship Id="rId88" Type="http://schemas.openxmlformats.org/officeDocument/2006/relationships/hyperlink" Target="https://baike.baidu.com/item/%E6%9C%8D%E5%8A%A1%E5%99%A8" TargetMode="External"/><Relationship Id="rId89" Type="http://schemas.openxmlformats.org/officeDocument/2006/relationships/hyperlink" Target="https://baike.baidu.com/item/%E8%BD%AF%E4%BB%B6" TargetMode="External"/><Relationship Id="rId180" Type="http://schemas.openxmlformats.org/officeDocument/2006/relationships/hyperlink" Target="https://baike.baidu.com/item/%E7%A8%8B%E5%BA%8F" TargetMode="External"/><Relationship Id="rId181" Type="http://schemas.openxmlformats.org/officeDocument/2006/relationships/hyperlink" Target="https://baike.baidu.com/item/%E7%AB%AF%E5%8F%A3" TargetMode="External"/><Relationship Id="rId182" Type="http://schemas.openxmlformats.org/officeDocument/2006/relationships/hyperlink" Target="https://baike.baidu.com/item/%E5%85%A5%E4%BE%B5%E6%A3%80%E6%B5%8B" TargetMode="External"/><Relationship Id="rId183" Type="http://schemas.openxmlformats.org/officeDocument/2006/relationships/hyperlink" Target="https://baike.baidu.com/item/%E8%BD%AF%E4%BB%B6" TargetMode="External"/><Relationship Id="rId184" Type="http://schemas.openxmlformats.org/officeDocument/2006/relationships/hyperlink" Target="https://baike.baidu.com/item/%E7%AB%AF%E5%8F%A3" TargetMode="External"/><Relationship Id="rId185" Type="http://schemas.openxmlformats.org/officeDocument/2006/relationships/hyperlink" Target="https://baike.baidu.com/item/%E5%8F%A3%E4%BB%A4" TargetMode="External"/><Relationship Id="rId186" Type="http://schemas.openxmlformats.org/officeDocument/2006/relationships/hyperlink" Target="https://baike.baidu.com/item/%E5%97%85%E6%8E%A2" TargetMode="External"/><Relationship Id="rId187" Type="http://schemas.openxmlformats.org/officeDocument/2006/relationships/hyperlink" Target="https://baike.baidu.com/item/%E8%84%9A%E6%9C%AC" TargetMode="External"/><Relationship Id="rId188" Type="http://schemas.openxmlformats.org/officeDocument/2006/relationships/hyperlink" Target="https://baike.baidu.com/item/%E7%A8%8B%E5%BA%8F" TargetMode="External"/><Relationship Id="rId189" Type="http://schemas.openxmlformats.org/officeDocument/2006/relationships/hyperlink" Target="https://baike.baidu.com/item/%E4%B8%BB%E6%9C%BA" TargetMode="External"/><Relationship Id="rId20" Type="http://schemas.openxmlformats.org/officeDocument/2006/relationships/hyperlink" Target="https://baike.baidu.com/item/dos%E6%94%BB%E5%87%BB/3792374?fr=aladdin" TargetMode="External"/><Relationship Id="rId21" Type="http://schemas.openxmlformats.org/officeDocument/2006/relationships/hyperlink" Target="https://baike.baidu.com/item/Internet" TargetMode="External"/><Relationship Id="rId22" Type="http://schemas.openxmlformats.org/officeDocument/2006/relationships/hyperlink" Target="https://baike.baidu.com/item/%E9%BB%91%E5%AE%A2" TargetMode="External"/><Relationship Id="rId23" Type="http://schemas.openxmlformats.org/officeDocument/2006/relationships/hyperlink" Target="https://baike.baidu.com/item/%E7%BD%91%E7%BB%9C%E8%B5%84%E6%BA%90" TargetMode="External"/><Relationship Id="rId24" Type="http://schemas.openxmlformats.org/officeDocument/2006/relationships/hyperlink" Target="https://baike.baidu.com/item/%E6%93%8D%E4%BD%9C%E7%B3%BB%E7%BB%9F" TargetMode="External"/><Relationship Id="rId25" Type="http://schemas.openxmlformats.org/officeDocument/2006/relationships/hyperlink" Target="https://baike.baidu.com/item/%E7%BD%91%E7%BB%9C%E5%B8%A6%E5%AE%BD" TargetMode="External"/><Relationship Id="rId26" Type="http://schemas.openxmlformats.org/officeDocument/2006/relationships/hyperlink" Target="https://baike.baidu.com/item/%E7%BD%91%E7%BB%9C%E9%80%9F%E5%BA%A6" TargetMode="External"/><Relationship Id="rId27" Type="http://schemas.openxmlformats.org/officeDocument/2006/relationships/hyperlink" Target="https://baike.baidu.com/item/%E9%99%90%E5%88%B6" TargetMode="External"/><Relationship Id="rId28" Type="http://schemas.openxmlformats.org/officeDocument/2006/relationships/hyperlink" Target="https://baike.baidu.com/item/ping" TargetMode="External"/><Relationship Id="rId29" Type="http://schemas.openxmlformats.org/officeDocument/2006/relationships/hyperlink" Target="https://baike.baidu.com/item/%E8%A1%A5%E4%B8%81" TargetMode="External"/><Relationship Id="rId120" Type="http://schemas.openxmlformats.org/officeDocument/2006/relationships/hyperlink" Target="https://baike.baidu.com/item/%E6%9C%8D%E5%8A%A1%E5%99%A8" TargetMode="External"/><Relationship Id="rId121" Type="http://schemas.openxmlformats.org/officeDocument/2006/relationships/hyperlink" Target="https://baike.baidu.com/item/%E7%B3%BB%E7%BB%9F%E8%B5%84%E6%BA%90" TargetMode="External"/><Relationship Id="rId122" Type="http://schemas.openxmlformats.org/officeDocument/2006/relationships/hyperlink" Target="https://baike.baidu.com/item/%E6%9C%8D%E5%8A%A1%E5%99%A8" TargetMode="External"/><Relationship Id="rId123" Type="http://schemas.openxmlformats.org/officeDocument/2006/relationships/hyperlink" Target="https://baike.baidu.com/item/%E8%BF%9C%E7%A8%8B" TargetMode="External"/><Relationship Id="rId124" Type="http://schemas.openxmlformats.org/officeDocument/2006/relationships/hyperlink" Target="https://baike.baidu.com/item/%E7%BD%91%E7%BB%9C%E8%BF%90%E8%90%A5%E5%95%86" TargetMode="External"/><Relationship Id="rId125" Type="http://schemas.openxmlformats.org/officeDocument/2006/relationships/hyperlink" Target="https://baike.baidu.com/pic/dos%E6%94%BB%E5%87%BB/3792374/0/e865a699d61bc5456e068ccd?fr=lemma&amp;ct=single" TargetMode="External"/><Relationship Id="rId126" Type="http://schemas.openxmlformats.org/officeDocument/2006/relationships/image" Target="media/image4.jpeg"/><Relationship Id="rId127" Type="http://schemas.openxmlformats.org/officeDocument/2006/relationships/hyperlink" Target="https://baike.baidu.com/item/%E9%98%B2%E7%81%AB%E5%A2%99" TargetMode="External"/><Relationship Id="rId128" Type="http://schemas.openxmlformats.org/officeDocument/2006/relationships/hyperlink" Target="https://baike.baidu.com/item/%E7%A1%AC%E4%BB%B6" TargetMode="External"/><Relationship Id="rId129" Type="http://schemas.openxmlformats.org/officeDocument/2006/relationships/hyperlink" Target="https://baike.baidu.com/item/%E6%8A%A5%E6%96%87" TargetMode="External"/><Relationship Id="rId210" Type="http://schemas.openxmlformats.org/officeDocument/2006/relationships/hyperlink" Target="https://baike.baidu.com/item/%E8%BF%9C%E7%A8%8B" TargetMode="External"/><Relationship Id="rId211" Type="http://schemas.openxmlformats.org/officeDocument/2006/relationships/hyperlink" Target="https://baike.baidu.com/item/%E7%A8%8B%E5%BA%8F" TargetMode="External"/><Relationship Id="rId212" Type="http://schemas.openxmlformats.org/officeDocument/2006/relationships/hyperlink" Target="https://baike.baidu.com/item/%E7%A8%8B%E5%BA%8F" TargetMode="External"/><Relationship Id="rId213" Type="http://schemas.openxmlformats.org/officeDocument/2006/relationships/hyperlink" Target="https://baike.baidu.com/item/%E7%A8%8B%E5%BA%8F" TargetMode="External"/><Relationship Id="rId214" Type="http://schemas.openxmlformats.org/officeDocument/2006/relationships/hyperlink" Target="https://baike.baidu.com/item/%E7%A8%8B%E5%BA%8F" TargetMode="External"/><Relationship Id="rId215" Type="http://schemas.openxmlformats.org/officeDocument/2006/relationships/hyperlink" Target="https://baike.baidu.com/item/%E5%8A%A0%E5%AF%86%E7%A8%8B%E5%BA%8F" TargetMode="External"/><Relationship Id="rId216" Type="http://schemas.openxmlformats.org/officeDocument/2006/relationships/hyperlink" Target="https://baike.baidu.com/item/%E7%A8%8B%E5%BA%8F" TargetMode="External"/><Relationship Id="rId217" Type="http://schemas.openxmlformats.org/officeDocument/2006/relationships/hyperlink" Target="https://baike.baidu.com/item/%E7%A8%8B%E5%BA%8F" TargetMode="External"/><Relationship Id="rId218" Type="http://schemas.openxmlformats.org/officeDocument/2006/relationships/hyperlink" Target="https://baike.baidu.com/item/%E5%97%85%E6%8E%A2%E5%99%A8" TargetMode="External"/><Relationship Id="rId219" Type="http://schemas.openxmlformats.org/officeDocument/2006/relationships/hyperlink" Target="https://baike.baidu.com/item/%E6%8E%A2%E6%B5%8B" TargetMode="External"/><Relationship Id="rId90" Type="http://schemas.openxmlformats.org/officeDocument/2006/relationships/hyperlink" Target="https://baike.baidu.com/item/%E7%BC%BA%E9%99%B7" TargetMode="External"/><Relationship Id="rId91" Type="http://schemas.openxmlformats.org/officeDocument/2006/relationships/hyperlink" Target="https://baike.baidu.com/item/OOB%E6%94%BB%E5%87%BB" TargetMode="External"/><Relationship Id="rId92" Type="http://schemas.openxmlformats.org/officeDocument/2006/relationships/hyperlink" Target="https://baike.baidu.com/pic/dos%E6%94%BB%E5%87%BB/3792374/0/f15e2429d4e269b399250ac2?fr=lemma&amp;ct=single" TargetMode="External"/><Relationship Id="rId93" Type="http://schemas.openxmlformats.org/officeDocument/2006/relationships/image" Target="media/image3.jpeg"/><Relationship Id="rId94" Type="http://schemas.openxmlformats.org/officeDocument/2006/relationships/hyperlink" Target="https://baike.baidu.com/item/%E8%BF%9C%E7%A8%8B" TargetMode="External"/><Relationship Id="rId95" Type="http://schemas.openxmlformats.org/officeDocument/2006/relationships/hyperlink" Target="https://baike.baidu.com/item/%E6%8B%92%E7%BB%9D%E6%9C%8D%E5%8A%A1%E6%94%BB%E5%87%BB" TargetMode="External"/><Relationship Id="rId96" Type="http://schemas.openxmlformats.org/officeDocument/2006/relationships/hyperlink" Target="https://baike.baidu.com/item/%E8%BD%AF%E4%BB%B6" TargetMode="External"/><Relationship Id="rId97" Type="http://schemas.openxmlformats.org/officeDocument/2006/relationships/hyperlink" Target="https://baike.baidu.com/item/%E7%BC%BA%E9%99%B7" TargetMode="External"/><Relationship Id="rId98" Type="http://schemas.openxmlformats.org/officeDocument/2006/relationships/hyperlink" Target="https://baike.baidu.com/item/%E8%BD%AF%E4%BB%B6" TargetMode="External"/><Relationship Id="rId99" Type="http://schemas.openxmlformats.org/officeDocument/2006/relationships/hyperlink" Target="https://baike.baidu.com/item/%E8%BD%AF%E4%BB%B6" TargetMode="External"/><Relationship Id="rId190" Type="http://schemas.openxmlformats.org/officeDocument/2006/relationships/hyperlink" Target="https://baike.baidu.com/item/%E7%AB%AF%E5%8F%A3" TargetMode="External"/><Relationship Id="rId191" Type="http://schemas.openxmlformats.org/officeDocument/2006/relationships/hyperlink" Target="https://baike.baidu.com/item/%E6%8E%A2%E6%B5%8B" TargetMode="External"/><Relationship Id="rId192" Type="http://schemas.openxmlformats.org/officeDocument/2006/relationships/hyperlink" Target="https://baike.baidu.com/item/%E6%BA%90%E7%AB%AF%E5%8F%A3" TargetMode="External"/><Relationship Id="rId193" Type="http://schemas.openxmlformats.org/officeDocument/2006/relationships/hyperlink" Target="https://baike.baidu.com/item/FBI" TargetMode="External"/><Relationship Id="rId194" Type="http://schemas.openxmlformats.org/officeDocument/2006/relationships/hyperlink" Target="https://baike.baidu.com/item/%E7%A8%8B%E5%BA%8F" TargetMode="External"/><Relationship Id="rId195" Type="http://schemas.openxmlformats.org/officeDocument/2006/relationships/hyperlink" Target="https://baike.baidu.com/item/%E7%A8%8B%E5%BA%8F" TargetMode="External"/><Relationship Id="rId196" Type="http://schemas.openxmlformats.org/officeDocument/2006/relationships/hyperlink" Target="https://baike.baidu.com/item/%E7%B1%BB%E5%9E%8B" TargetMode="External"/><Relationship Id="rId197" Type="http://schemas.openxmlformats.org/officeDocument/2006/relationships/hyperlink" Target="https://baike.baidu.com/item/%E7%A8%8B%E5%BA%8F" TargetMode="External"/><Relationship Id="rId198" Type="http://schemas.openxmlformats.org/officeDocument/2006/relationships/hyperlink" Target="https://baike.baidu.com/item/%E7%A8%8B%E5%BA%8F" TargetMode="External"/><Relationship Id="rId199" Type="http://schemas.openxmlformats.org/officeDocument/2006/relationships/hyperlink" Target="https://baike.baidu.com/item/%E4%BA%8C%E8%BF%9B%E5%88%B6" TargetMode="External"/><Relationship Id="rId30" Type="http://schemas.openxmlformats.org/officeDocument/2006/relationships/hyperlink" Target="https://baike.baidu.com/item/%E9%BB%91%E5%AE%A2" TargetMode="External"/><Relationship Id="rId31" Type="http://schemas.openxmlformats.org/officeDocument/2006/relationships/hyperlink" Target="https://baike.baidu.com/item/%E7%BD%91%E7%BB%9C%E5%B8%A6%E5%AE%BD" TargetMode="External"/><Relationship Id="rId32" Type="http://schemas.openxmlformats.org/officeDocument/2006/relationships/hyperlink" Target="https://baike.baidu.com/item/DDoS" TargetMode="External"/><Relationship Id="rId33" Type="http://schemas.openxmlformats.org/officeDocument/2006/relationships/hyperlink" Target="https://baike.baidu.com/item/%E9%BB%91%E5%AE%A2" TargetMode="External"/><Relationship Id="rId34" Type="http://schemas.openxmlformats.org/officeDocument/2006/relationships/hyperlink" Target="https://baike.baidu.com/item/%E4%B8%BB%E6%9C%BA" TargetMode="External"/><Relationship Id="rId35" Type="http://schemas.openxmlformats.org/officeDocument/2006/relationships/hyperlink" Target="https://baike.baidu.com/item/%E6%B5%81%E9%87%8F" TargetMode="External"/><Relationship Id="rId36" Type="http://schemas.openxmlformats.org/officeDocument/2006/relationships/hyperlink" Target="https://baike.baidu.com/item/%E4%B8%BB%E6%9C%BA" TargetMode="External"/><Relationship Id="rId37" Type="http://schemas.openxmlformats.org/officeDocument/2006/relationships/hyperlink" Target="https://baike.baidu.com/item/%E7%BD%91%E7%BB%9C%E6%8B%A5%E5%A1%9E" TargetMode="External"/><Relationship Id="rId38" Type="http://schemas.openxmlformats.org/officeDocument/2006/relationships/hyperlink" Target="https://baike.baidu.com/item/%E4%B8%BB%E6%9C%BA" TargetMode="External"/><Relationship Id="rId39" Type="http://schemas.openxmlformats.org/officeDocument/2006/relationships/hyperlink" Target="https://baike.baidu.com/item/%E4%BC%A0%E8%BE%93%E5%8D%8F%E8%AE%AE" TargetMode="External"/><Relationship Id="rId130" Type="http://schemas.openxmlformats.org/officeDocument/2006/relationships/hyperlink" Target="https://baike.baidu.com/item/%E6%8B%92%E7%BB%9D%E6%9C%8D%E5%8A%A1%E6%94%BB%E5%87%BB" TargetMode="External"/><Relationship Id="rId131" Type="http://schemas.openxmlformats.org/officeDocument/2006/relationships/hyperlink" Target="https://baike.baidu.com/item/%E5%B9%BF%E6%92%AD%E5%9C%B0%E5%9D%80" TargetMode="External"/><Relationship Id="rId132" Type="http://schemas.openxmlformats.org/officeDocument/2006/relationships/hyperlink" Target="https://baike.baidu.com/item/%E7%BB%84%E6%92%AD" TargetMode="External"/><Relationship Id="rId133" Type="http://schemas.openxmlformats.org/officeDocument/2006/relationships/hyperlink" Target="https://baike.baidu.com/item/%E5%B9%BF%E6%92%AD%E5%9C%B0%E5%9D%80" TargetMode="External"/><Relationship Id="rId220" Type="http://schemas.openxmlformats.org/officeDocument/2006/relationships/hyperlink" Target="https://baike.baidu.com/item/%E5%AD%97%E7%AC%A6%E4%B8%B2" TargetMode="External"/><Relationship Id="rId221" Type="http://schemas.openxmlformats.org/officeDocument/2006/relationships/hyperlink" Target="https://baike.baidu.com/item/%E6%8E%A2%E6%B5%8B" TargetMode="External"/><Relationship Id="rId222" Type="http://schemas.openxmlformats.org/officeDocument/2006/relationships/hyperlink" Target="https://baike.baidu.com/item/%E7%A8%8B%E5%BA%8F" TargetMode="External"/><Relationship Id="rId223" Type="http://schemas.openxmlformats.org/officeDocument/2006/relationships/hyperlink" Target="https://baike.baidu.com/item/%E7%9B%91%E6%8E%A7" TargetMode="External"/><Relationship Id="rId224" Type="http://schemas.openxmlformats.org/officeDocument/2006/relationships/hyperlink" Target="https://baike.baidu.com/item/%E7%A8%8B%E5%BA%8F" TargetMode="External"/><Relationship Id="rId225" Type="http://schemas.openxmlformats.org/officeDocument/2006/relationships/hyperlink" Target="https://baike.baidu.com/item/%E6%8E%A2%E6%B5%8B" TargetMode="External"/><Relationship Id="rId226" Type="http://schemas.openxmlformats.org/officeDocument/2006/relationships/hyperlink" Target="https://baike.baidu.com/item/%E4%BA%92%E8%81%94%E7%BD%91" TargetMode="External"/><Relationship Id="rId227" Type="http://schemas.openxmlformats.org/officeDocument/2006/relationships/hyperlink" Target="https://baike.baidu.com/item/%E9%BB%91%E5%AE%A2" TargetMode="External"/><Relationship Id="rId228" Type="http://schemas.openxmlformats.org/officeDocument/2006/relationships/hyperlink" Target="https://baike.baidu.com/item/%E7%BD%91%E7%BB%9C%E7%A4%BE%E5%8C%BA" TargetMode="External"/><Relationship Id="rId229" Type="http://schemas.openxmlformats.org/officeDocument/2006/relationships/hyperlink" Target="https://baike.baidu.com/item/%E8%BD%AF%E4%BB%B6" TargetMode="External"/><Relationship Id="rId134" Type="http://schemas.openxmlformats.org/officeDocument/2006/relationships/hyperlink" Target="https://baike.baidu.com/item/%E7%BB%84%E6%92%AD" TargetMode="External"/><Relationship Id="rId135" Type="http://schemas.openxmlformats.org/officeDocument/2006/relationships/hyperlink" Target="https://baike.baidu.com/item/%E7%B3%BB%E7%BB%9F%E8%B5%84%E6%BA%90" TargetMode="External"/><Relationship Id="rId136" Type="http://schemas.openxmlformats.org/officeDocument/2006/relationships/hyperlink" Target="https://baike.baidu.com/item/HTTP%E5%8D%8F%E8%AE%AE" TargetMode="External"/><Relationship Id="rId137" Type="http://schemas.openxmlformats.org/officeDocument/2006/relationships/hyperlink" Target="https://baike.baidu.com/item/%E6%97%A0%E7%8A%B6%E6%80%81%E5%8D%8F%E8%AE%AE" TargetMode="External"/><Relationship Id="rId138" Type="http://schemas.openxmlformats.org/officeDocument/2006/relationships/hyperlink" Target="https://baike.baidu.com/item/%E6%9C%8D%E5%8A%A1%E5%99%A8" TargetMode="External"/><Relationship Id="rId139" Type="http://schemas.openxmlformats.org/officeDocument/2006/relationships/hyperlink" Target="https://baike.baidu.com/item/%E5%88%86%E5%B8%83%E5%BC%8F%E6%8B%92%E7%BB%9D%E6%9C%8D%E5%8A%A1" TargetMode="External"/><Relationship Id="rId40" Type="http://schemas.openxmlformats.org/officeDocument/2006/relationships/hyperlink" Target="https://baike.baidu.com/item/%E7%BC%BA%E9%99%B7" TargetMode="External"/><Relationship Id="rId41" Type="http://schemas.openxmlformats.org/officeDocument/2006/relationships/hyperlink" Target="https://baike.baidu.com/item/%E4%B8%BB%E6%9C%BA" TargetMode="External"/><Relationship Id="rId42" Type="http://schemas.openxmlformats.org/officeDocument/2006/relationships/hyperlink" Target="https://baike.baidu.com/item/%E7%A8%8B%E5%BA%8F" TargetMode="External"/><Relationship Id="rId43" Type="http://schemas.openxmlformats.org/officeDocument/2006/relationships/hyperlink" Target="https://baike.baidu.com/item/%E4%BC%A0%E8%BE%93%E5%8D%8F%E8%AE%AE" TargetMode="External"/><Relationship Id="rId44" Type="http://schemas.openxmlformats.org/officeDocument/2006/relationships/hyperlink" Target="https://baike.baidu.com/item/%E7%BC%BA%E9%99%B7" TargetMode="External"/><Relationship Id="rId45" Type="http://schemas.openxmlformats.org/officeDocument/2006/relationships/hyperlink" Target="https://baike.baidu.com/item/%E7%B3%BB%E7%BB%9F%E8%B5%84%E6%BA%90" TargetMode="External"/><Relationship Id="rId46" Type="http://schemas.openxmlformats.org/officeDocument/2006/relationships/hyperlink" Target="https://baike.baidu.com/item/%E6%8C%82%E8%B5%B7%E7%8A%B6%E6%80%81" TargetMode="External"/><Relationship Id="rId47" Type="http://schemas.openxmlformats.org/officeDocument/2006/relationships/hyperlink" Target="https://baike.baidu.com/item/%E4%B8%89%E6%AC%A1%E6%8F%A1%E6%89%8B" TargetMode="External"/><Relationship Id="rId48" Type="http://schemas.openxmlformats.org/officeDocument/2006/relationships/hyperlink" Target="https://baike.baidu.com/item/TCP%2FIP%E5%8D%8F%E8%AE%AE" TargetMode="External"/><Relationship Id="rId49" Type="http://schemas.openxmlformats.org/officeDocument/2006/relationships/hyperlink" Target="https://baike.baidu.com/item/%E5%AE%A2%E6%88%B7%E7%AB%AF" TargetMode="External"/><Relationship Id="rId140" Type="http://schemas.openxmlformats.org/officeDocument/2006/relationships/hyperlink" Target="https://baike.baidu.com/item/%E7%A8%8B%E5%BA%8F" TargetMode="External"/><Relationship Id="rId141" Type="http://schemas.openxmlformats.org/officeDocument/2006/relationships/hyperlink" Target="https://baike.baidu.com/item/%E7%AE%A1%E7%90%86%E5%91%98" TargetMode="External"/><Relationship Id="rId142" Type="http://schemas.openxmlformats.org/officeDocument/2006/relationships/hyperlink" Target="https://baike.baidu.com/pic/dos%E6%94%BB%E5%87%BB/3792374/0/eab9044cfe1350b4d72afccf?fr=lemma&amp;ct=single" TargetMode="External"/><Relationship Id="rId143" Type="http://schemas.openxmlformats.org/officeDocument/2006/relationships/image" Target="media/image5.jpeg"/><Relationship Id="rId144" Type="http://schemas.openxmlformats.org/officeDocument/2006/relationships/hyperlink" Target="https://baike.baidu.com/item/%E7%A8%8B%E5%BA%8F" TargetMode="External"/><Relationship Id="rId145" Type="http://schemas.openxmlformats.org/officeDocument/2006/relationships/hyperlink" Target="https://baike.baidu.com/item/%E8%AE%A1%E7%AE%97%E6%9C%BA%E7%BD%91%E7%BB%9C" TargetMode="External"/><Relationship Id="rId146" Type="http://schemas.openxmlformats.org/officeDocument/2006/relationships/hyperlink" Target="https://baike.baidu.com/item/%E5%90%8C%E8%B0%8B" TargetMode="External"/><Relationship Id="rId147" Type="http://schemas.openxmlformats.org/officeDocument/2006/relationships/hyperlink" Target="https://baike.baidu.com/item/%E5%B9%B3%E5%8F%B0" TargetMode="External"/><Relationship Id="rId148" Type="http://schemas.openxmlformats.org/officeDocument/2006/relationships/hyperlink" Target="https://baike.baidu.com/item/%E8%B7%AF%E7%94%B1%E5%99%A8" TargetMode="External"/><Relationship Id="rId149" Type="http://schemas.openxmlformats.org/officeDocument/2006/relationships/hyperlink" Target="https://baike.baidu.com/item/%E6%93%8D%E4%BD%9C%E7%B3%BB%E7%BB%9F" TargetMode="External"/><Relationship Id="rId230" Type="http://schemas.openxmlformats.org/officeDocument/2006/relationships/hyperlink" Target="https://baike.baidu.com/pic/dos%E6%94%BB%E5%87%BB/3792374/0/f7426d8dc057b05fb31bbacb?fr=lemma&amp;ct=single" TargetMode="External"/><Relationship Id="rId231" Type="http://schemas.openxmlformats.org/officeDocument/2006/relationships/image" Target="media/image7.jpeg"/><Relationship Id="rId232" Type="http://schemas.openxmlformats.org/officeDocument/2006/relationships/hyperlink" Target="https://baike.baidu.com/item/%E7%BD%91%E7%BB%9C%E7%AE%A1%E7%90%86%E5%91%98" TargetMode="External"/><Relationship Id="rId233" Type="http://schemas.openxmlformats.org/officeDocument/2006/relationships/hyperlink" Target="https://baike.baidu.com/item/%E6%BC%8F%E6%B4%9E" TargetMode="External"/><Relationship Id="rId234" Type="http://schemas.openxmlformats.org/officeDocument/2006/relationships/hyperlink" Target="https://baike.baidu.com/item/%E8%AE%BE%E5%A4%87" TargetMode="External"/><Relationship Id="rId235" Type="http://schemas.openxmlformats.org/officeDocument/2006/relationships/hyperlink" Target="https://baike.baidu.com/item/%E8%AE%BE%E5%A4%87" TargetMode="External"/><Relationship Id="rId236" Type="http://schemas.openxmlformats.org/officeDocument/2006/relationships/hyperlink" Target="https://baike.baidu.com/item/%E5%AE%89%E5%85%A8%E7%BD%91%E5%85%B3" TargetMode="External"/><Relationship Id="rId237" Type="http://schemas.openxmlformats.org/officeDocument/2006/relationships/hyperlink" Target="https://baike.baidu.com/item/%E6%8E%A2%E6%B5%8B" TargetMode="External"/><Relationship Id="rId238" Type="http://schemas.openxmlformats.org/officeDocument/2006/relationships/hyperlink" Target="https://baike.baidu.com/item/%E9%BB%91%E5%AE%A2" TargetMode="External"/><Relationship Id="rId239" Type="http://schemas.openxmlformats.org/officeDocument/2006/relationships/hyperlink" Target="https://baike.baidu.com/item/%E6%9C%8D%E5%8A%A1%E5%99%A8" TargetMode="External"/><Relationship Id="rId50" Type="http://schemas.openxmlformats.org/officeDocument/2006/relationships/hyperlink" Target="https://baike.baidu.com/item/%E6%8B%92%E7%BB%9D%E6%9C%8D%E5%8A%A1%E6%94%BB%E5%87%BB" TargetMode="External"/><Relationship Id="rId51" Type="http://schemas.openxmlformats.org/officeDocument/2006/relationships/hyperlink" Target="https://baike.baidu.com/pic/dos%E6%94%BB%E5%87%BB/3792374/0/62667cd0781718c2a0ec9cc7?fr=lemma&amp;ct=single" TargetMode="External"/><Relationship Id="rId52" Type="http://schemas.openxmlformats.org/officeDocument/2006/relationships/image" Target="media/image1.jpeg"/><Relationship Id="rId53" Type="http://schemas.openxmlformats.org/officeDocument/2006/relationships/hyperlink" Target="https://baike.baidu.com/item/Internet%E6%8E%A7%E5%88%B6%E4%BF%A1%E6%81%AF%E5%8D%8F%E8%AE%AE" TargetMode="External"/><Relationship Id="rId54" Type="http://schemas.openxmlformats.org/officeDocument/2006/relationships/hyperlink" Target="https://baike.baidu.com/item/%E7%A8%8B%E5%BA%8F" TargetMode="External"/><Relationship Id="rId55" Type="http://schemas.openxmlformats.org/officeDocument/2006/relationships/hyperlink" Target="https://baike.baidu.com/item/%E6%93%8D%E4%BD%9C%E7%B3%BB%E7%BB%9F" TargetMode="External"/><Relationship Id="rId56" Type="http://schemas.openxmlformats.org/officeDocument/2006/relationships/hyperlink" Target="https://baike.baidu.com/item/TCP%2FIP%E5%8D%8F%E8%AE%AE" TargetMode="External"/><Relationship Id="rId57" Type="http://schemas.openxmlformats.org/officeDocument/2006/relationships/hyperlink" Target="https://baike.baidu.com/item/%E7%BC%93%E5%86%B2%E5%8C%BA" TargetMode="External"/><Relationship Id="rId58" Type="http://schemas.openxmlformats.org/officeDocument/2006/relationships/hyperlink" Target="https://baike.baidu.com/item/%E5%86%85%E5%AD%98%E5%88%86%E9%85%8D" TargetMode="External"/><Relationship Id="rId59" Type="http://schemas.openxmlformats.org/officeDocument/2006/relationships/hyperlink" Target="https://baike.baidu.com/item/%E5%AE%95%E6%9C%BA" TargetMode="External"/><Relationship Id="rId150" Type="http://schemas.openxmlformats.org/officeDocument/2006/relationships/hyperlink" Target="https://baike.baidu.com/item/%E4%BF%A1%E6%81%AF%E5%8C%85" TargetMode="External"/><Relationship Id="rId151" Type="http://schemas.openxmlformats.org/officeDocument/2006/relationships/hyperlink" Target="https://baike.baidu.com/item/%E8%BF%87%E6%BB%A4%E5%99%A8" TargetMode="External"/><Relationship Id="rId152" Type="http://schemas.openxmlformats.org/officeDocument/2006/relationships/hyperlink" Target="https://baike.baidu.com/item/%E4%BF%A1%E6%81%AF%E5%8C%85" TargetMode="External"/><Relationship Id="rId153" Type="http://schemas.openxmlformats.org/officeDocument/2006/relationships/hyperlink" Target="https://baike.baidu.com/item/%E4%BF%A1%E6%81%AF%E5%8C%85" TargetMode="External"/><Relationship Id="rId154" Type="http://schemas.openxmlformats.org/officeDocument/2006/relationships/hyperlink" Target="https://baike.baidu.com/item/%E6%9C%8D%E5%8A%A1%E5%99%A8" TargetMode="External"/><Relationship Id="rId155" Type="http://schemas.openxmlformats.org/officeDocument/2006/relationships/hyperlink" Target="https://baike.baidu.com/item/%E4%BF%A1%E6%81%AF%E5%8C%85" TargetMode="External"/><Relationship Id="rId156" Type="http://schemas.openxmlformats.org/officeDocument/2006/relationships/hyperlink" Target="https://baike.baidu.com/item/%E4%BF%A1%E6%81%AF%E5%8C%85" TargetMode="External"/><Relationship Id="rId157" Type="http://schemas.openxmlformats.org/officeDocument/2006/relationships/hyperlink" Target="https://baike.baidu.com/item/%E6%9C%8D%E5%8A%A1%E5%99%A8" TargetMode="External"/><Relationship Id="rId158" Type="http://schemas.openxmlformats.org/officeDocument/2006/relationships/hyperlink" Target="https://baike.baidu.com/item/%E4%BF%A1%E6%81%AF%E5%8C%85" TargetMode="External"/><Relationship Id="rId159" Type="http://schemas.openxmlformats.org/officeDocument/2006/relationships/hyperlink" Target="https://baike.baidu.com/item/%E4%BF%A1%E6%81%AF%E5%8C%85" TargetMode="External"/><Relationship Id="rId240" Type="http://schemas.openxmlformats.org/officeDocument/2006/relationships/hyperlink" Target="https://baike.baidu.com/item/%E6%9C%AC%E5%9C%B0%E7%BC%93%E5%AD%98" TargetMode="External"/><Relationship Id="rId241" Type="http://schemas.openxmlformats.org/officeDocument/2006/relationships/hyperlink" Target="https://baike.baidu.com/item/%E4%BF%A1%E6%81%AF%E5%8C%85" TargetMode="External"/><Relationship Id="rId242" Type="http://schemas.openxmlformats.org/officeDocument/2006/relationships/hyperlink" Target="https://baike.baidu.com/item/%E7%9B%91%E6%8E%A7" TargetMode="External"/><Relationship Id="rId243" Type="http://schemas.openxmlformats.org/officeDocument/2006/relationships/hyperlink" Target="https://baike.baidu.com/item/%E5%8C%85%E8%BF%87%E6%BB%A4" TargetMode="External"/><Relationship Id="rId244" Type="http://schemas.openxmlformats.org/officeDocument/2006/relationships/hyperlink" Target="https://baike.baidu.com/item/%E7%A8%8B%E5%BA%8F" TargetMode="External"/><Relationship Id="rId245" Type="http://schemas.openxmlformats.org/officeDocument/2006/relationships/hyperlink" Target="https://baike.baidu.com/pic/dos%E6%94%BB%E5%87%BB/3792374/0/a583631ee73987b91bd576d4?fr=lemma&amp;ct=single" TargetMode="External"/><Relationship Id="rId246" Type="http://schemas.openxmlformats.org/officeDocument/2006/relationships/image" Target="media/image8.jpeg"/><Relationship Id="rId247" Type="http://schemas.openxmlformats.org/officeDocument/2006/relationships/hyperlink" Target="https://baike.baidu.com/item/%E7%AB%AF%E5%8F%A3" TargetMode="External"/><Relationship Id="rId248" Type="http://schemas.openxmlformats.org/officeDocument/2006/relationships/hyperlink" Target="https://baike.baidu.com/item/%E7%A8%8B%E5%BA%8F%E8%BF%9E%E6%8E%A5" TargetMode="External"/><Relationship Id="rId249" Type="http://schemas.openxmlformats.org/officeDocument/2006/relationships/hyperlink" Target="https://baike.baidu.com/item/%E4%BF%A1%E6%81%AF%E5%8C%85" TargetMode="External"/><Relationship Id="rId60" Type="http://schemas.openxmlformats.org/officeDocument/2006/relationships/hyperlink" Target="https://baike.baidu.com/item/%E6%B3%AA%E6%BB%B4%E6%94%BB%E5%87%BB" TargetMode="External"/><Relationship Id="rId61" Type="http://schemas.openxmlformats.org/officeDocument/2006/relationships/hyperlink" Target="https://baike.baidu.com/item/IP" TargetMode="External"/><Relationship Id="rId62" Type="http://schemas.openxmlformats.org/officeDocument/2006/relationships/hyperlink" Target="https://baike.baidu.com/item/%E6%B3%9B%E6%B4%AA" TargetMode="External"/><Relationship Id="rId63" Type="http://schemas.openxmlformats.org/officeDocument/2006/relationships/hyperlink" Target="https://baike.baidu.com/item/%E6%95%B0%E6%8D%AE%E5%8C%85" TargetMode="External"/><Relationship Id="rId64" Type="http://schemas.openxmlformats.org/officeDocument/2006/relationships/hyperlink" Target="https://baike.baidu.com/item/%E8%AE%BE%E5%A4%87" TargetMode="External"/><Relationship Id="rId65" Type="http://schemas.openxmlformats.org/officeDocument/2006/relationships/hyperlink" Target="https://baike.baidu.com/item/%E6%9C%8D%E5%8A%A1%E5%99%A8" TargetMode="External"/><Relationship Id="rId66" Type="http://schemas.openxmlformats.org/officeDocument/2006/relationships/hyperlink" Target="https://baike.baidu.com/item/%E9%BB%91%E5%AE%A2" TargetMode="External"/><Relationship Id="rId67" Type="http://schemas.openxmlformats.org/officeDocument/2006/relationships/hyperlink" Target="https://baike.baidu.com/item/%E6%95%B0%E6%8D%AE%E5%8C%85" TargetMode="External"/><Relationship Id="rId68" Type="http://schemas.openxmlformats.org/officeDocument/2006/relationships/hyperlink" Target="https://baike.baidu.com/item/%E6%BC%8F%E6%B4%9E" TargetMode="External"/><Relationship Id="rId69" Type="http://schemas.openxmlformats.org/officeDocument/2006/relationships/hyperlink" Target="https://baike.baidu.com/item/%E4%B8%BB%E6%9C%BA" TargetMode="External"/><Relationship Id="rId160" Type="http://schemas.openxmlformats.org/officeDocument/2006/relationships/hyperlink" Target="https://baike.baidu.com/item/%E5%B8%A6%E5%AE%BD" TargetMode="External"/><Relationship Id="rId161" Type="http://schemas.openxmlformats.org/officeDocument/2006/relationships/hyperlink" Target="https://baike.baidu.com/item/%E4%BF%A1%E6%81%AF%E5%8C%85" TargetMode="External"/><Relationship Id="rId162" Type="http://schemas.openxmlformats.org/officeDocument/2006/relationships/hyperlink" Target="https://baike.baidu.com/item/%E5%B8%A6%E5%AE%BD" TargetMode="External"/><Relationship Id="rId163" Type="http://schemas.openxmlformats.org/officeDocument/2006/relationships/hyperlink" Target="https://baike.baidu.com/item/%E7%A8%8B%E5%BA%8F" TargetMode="External"/><Relationship Id="rId164" Type="http://schemas.openxmlformats.org/officeDocument/2006/relationships/hyperlink" Target="https://baike.baidu.com/pic/dos%E6%94%BB%E5%87%BB/3792374/0/b7bc4c66ef088069ab184cc8?fr=lemma&amp;ct=single" TargetMode="External"/><Relationship Id="rId165" Type="http://schemas.openxmlformats.org/officeDocument/2006/relationships/image" Target="media/image6.jpeg"/><Relationship Id="rId166" Type="http://schemas.openxmlformats.org/officeDocument/2006/relationships/hyperlink" Target="https://baike.baidu.com/item/%E7%A8%8B%E5%BA%8F" TargetMode="External"/><Relationship Id="rId167" Type="http://schemas.openxmlformats.org/officeDocument/2006/relationships/hyperlink" Target="https://baike.baidu.com/item/%E7%A8%8B%E5%BA%8F" TargetMode="External"/><Relationship Id="rId168" Type="http://schemas.openxmlformats.org/officeDocument/2006/relationships/hyperlink" Target="https://baike.baidu.com/item/%E8%BD%AF%E4%BB%B6" TargetMode="External"/><Relationship Id="rId169" Type="http://schemas.openxmlformats.org/officeDocument/2006/relationships/hyperlink" Target="https://baike.baidu.com/item/%E7%A8%8B%E5%BA%8F" TargetMode="External"/><Relationship Id="rId250" Type="http://schemas.openxmlformats.org/officeDocument/2006/relationships/hyperlink" Target="https://baike.baidu.com/item/%E8%BF%87%E6%BB%A4" TargetMode="External"/><Relationship Id="rId251" Type="http://schemas.openxmlformats.org/officeDocument/2006/relationships/hyperlink" Target="https://baike.baidu.com/item/%E6%BA%90%E7%AB%AF%E5%8F%A3" TargetMode="External"/><Relationship Id="rId252" Type="http://schemas.openxmlformats.org/officeDocument/2006/relationships/hyperlink" Target="https://baike.baidu.com/item/%E7%A8%8B%E5%BA%8F" TargetMode="External"/><Relationship Id="rId253" Type="http://schemas.openxmlformats.org/officeDocument/2006/relationships/hyperlink" Target="https://baike.baidu.com/item/%E7%B3%BB%E7%BB%9F%E4%BC%98%E5%8C%96" TargetMode="External"/><Relationship Id="rId254" Type="http://schemas.openxmlformats.org/officeDocument/2006/relationships/hyperlink" Target="https://baike.baidu.com/item/%E7%BD%91%E7%BB%9C%E8%BF%BD%E6%9F%A5" TargetMode="External"/><Relationship Id="rId255" Type="http://schemas.openxmlformats.org/officeDocument/2006/relationships/hyperlink" Target="https://baike.baidu.com/item/%E9%BB%91%E5%AE%A2" TargetMode="External"/><Relationship Id="rId256" Type="http://schemas.openxmlformats.org/officeDocument/2006/relationships/hyperlink" Target="https://baike.baidu.com/item/%E9%98%B2%E7%81%AB%E5%A2%99" TargetMode="External"/><Relationship Id="rId257" Type="http://schemas.openxmlformats.org/officeDocument/2006/relationships/hyperlink" Target="https://baike.baidu.com/item/%E8%AE%BE%E5%A4%87" TargetMode="External"/><Relationship Id="rId258" Type="http://schemas.openxmlformats.org/officeDocument/2006/relationships/hyperlink" Target="https://baike.baidu.com/item/Internet%E6%9C%8D%E5%8A%A1" TargetMode="External"/><Relationship Id="rId259" Type="http://schemas.openxmlformats.org/officeDocument/2006/relationships/hyperlink" Target="https://baike.baidu.com/item/%E6%9C%8D%E5%8A%A1%E5%99%A8" TargetMode="External"/><Relationship Id="rId100" Type="http://schemas.openxmlformats.org/officeDocument/2006/relationships/hyperlink" Target="https://baike.baidu.com/item/%E7%B3%BB%E7%BB%9F%E5%B4%A9%E6%BA%83" TargetMode="External"/><Relationship Id="rId101" Type="http://schemas.openxmlformats.org/officeDocument/2006/relationships/hyperlink" Target="https://baike.baidu.com/item/%E4%B8%BB%E6%9C%BA" TargetMode="External"/><Relationship Id="rId102" Type="http://schemas.openxmlformats.org/officeDocument/2006/relationships/hyperlink" Target="https://baike.baidu.com/item/%E7%B3%BB%E7%BB%9F%E5%B4%A9%E6%BA%83" TargetMode="External"/><Relationship Id="rId103" Type="http://schemas.openxmlformats.org/officeDocument/2006/relationships/hyperlink" Target="https://baike.baidu.com/item/%E7%AB%AF%E5%8F%A3" TargetMode="External"/><Relationship Id="rId104" Type="http://schemas.openxmlformats.org/officeDocument/2006/relationships/hyperlink" Target="https://baike.baidu.com/item/OOB%E6%94%BB%E5%87%BB" TargetMode="External"/><Relationship Id="rId105" Type="http://schemas.openxmlformats.org/officeDocument/2006/relationships/hyperlink" Target="https://baike.baidu.com/item/%E8%BF%9C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dos攻击 .docx</Template>
  <TotalTime>2</TotalTime>
  <Pages>18</Pages>
  <Words>5483</Words>
  <Characters>31254</Characters>
  <Application>Microsoft Macintosh Word</Application>
  <DocSecurity>0</DocSecurity>
  <Lines>260</Lines>
  <Paragraphs>73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2018-06-11T08:22:00Z</dcterms:created>
  <dcterms:modified xsi:type="dcterms:W3CDTF">2018-06-11T08:24:00Z</dcterms:modified>
</cp:coreProperties>
</file>